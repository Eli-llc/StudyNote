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1577592422"/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98.3pt;margin-top:-128.1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bookmarkStart w:id="94" w:name="_Fax#3448714012"/>
                  <w:r>
                    <w:rPr>
                      <w:b/>
                      <w:bCs/>
                      <w:sz w:val="36"/>
                      <w:szCs w:val="36"/>
                    </w:rPr>
                    <w:t>李刘</w:t>
                  </w:r>
                  <w:bookmarkEnd w:id="94"/>
                  <w:r>
                    <w:rPr>
                      <w:b/>
                      <w:bCs/>
                      <w:sz w:val="36"/>
                      <w:szCs w:val="36"/>
                    </w:rPr>
                    <w:t>村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pict>
          <v:rect id="_x0000_s1028" o:spid="_x0000_s1028" o:spt="1" style="position:absolute;left:0pt;margin-left:-10pt;margin-top:470.75pt;height:38.4pt;width:415.3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/>
                      <w:b/>
                      <w:bCs/>
                      <w:sz w:val="84"/>
                    </w:rPr>
                  </w:pPr>
                </w:p>
              </w:txbxContent>
            </v:textbox>
          </v:rect>
        </w:pict>
      </w:r>
    </w:p>
    <w:p>
      <w:pPr>
        <w:bidi w:val="0"/>
        <w:jc w:val="center"/>
      </w:pPr>
      <w:r>
        <w:pict>
          <v:rect id="_x0000_s1029" o:spid="_x0000_s1029" o:spt="1" style="position:absolute;left:0pt;margin-left:-2.85pt;margin-top:223.65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bidi w:val="0"/>
                    <w:rPr>
                      <w:rFonts w:hint="default"/>
                      <w:b/>
                      <w:bCs/>
                      <w:sz w:val="32"/>
                      <w:szCs w:val="40"/>
                    </w:rPr>
                  </w:pPr>
                  <w:r>
                    <w:rPr>
                      <w:b/>
                      <w:bCs/>
                      <w:sz w:val="32"/>
                      <w:szCs w:val="40"/>
                    </w:rPr>
                    <w:t>Python Selenium 自动化测试</w:t>
                  </w:r>
                </w:p>
              </w:txbxContent>
            </v:textbox>
          </v:rect>
        </w:pict>
      </w:r>
      <w:bookmarkEnd w:id="0"/>
    </w:p>
    <w:p>
      <w:pPr>
        <w:pStyle w:val="2"/>
        <w:numPr>
          <w:ilvl w:val="0"/>
          <w:numId w:val="0"/>
        </w:numPr>
        <w:bidi w:val="0"/>
        <w:ind w:leftChars="0"/>
        <w:jc w:val="both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31028483"/>
        <w15:color w:val="DBDBDB"/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1122508041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_Toc1788807250_WPSOffice_Level1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b8f4b63e-3d16-4279-918b-39a22b0d94c1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 xml:space="preserve">一. </w:t>
              </w:r>
              <w:r>
                <w:rPr>
                  <w:rFonts w:eastAsia="黑体-简" w:cs="Times New Roman" w:asciiTheme="minorAscii" w:hAnsiTheme="minorAscii"/>
                  <w:b/>
                  <w:bCs/>
                </w:rPr>
                <w:t>原理与安装</w:t>
              </w:r>
            </w:sdtContent>
          </w:sdt>
          <w:r>
            <w:rPr>
              <w:b/>
              <w:bCs/>
            </w:rPr>
            <w:tab/>
          </w:r>
          <w:bookmarkStart w:id="2" w:name="_Toc1788807250_WPSOffice_Level1Page"/>
          <w:r>
            <w:rPr>
              <w:b/>
              <w:bCs/>
            </w:rPr>
            <w:t>5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_Toc1122508041_WPSOffice_Level2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39a3ef7a-dc9b-4553-950f-539638ad4814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１. </w:t>
              </w:r>
              <w:r>
                <w:rPr>
                  <w:rFonts w:asciiTheme="minorAscii" w:hAnsiTheme="minorAscii" w:eastAsiaTheme="minorEastAsia" w:cstheme="minorBidi"/>
                </w:rPr>
                <w:t>原理</w:t>
              </w:r>
            </w:sdtContent>
          </w:sdt>
          <w:r>
            <w:tab/>
          </w:r>
          <w:bookmarkStart w:id="3" w:name="_Toc1122508041_WPSOffice_Level2Page"/>
          <w:r>
            <w:t>5</w:t>
          </w:r>
          <w:bookmarkEnd w:id="3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_Toc348806192_WPSOffice_Level2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0e04e79d-4f48-4415-81f6-0d200b888dbc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２. </w:t>
              </w:r>
              <w:r>
                <w:rPr>
                  <w:rFonts w:asciiTheme="minorAscii" w:hAnsiTheme="minorAscii" w:eastAsiaTheme="minorEastAsia" w:cstheme="minorBidi"/>
                </w:rPr>
                <w:t>安装</w:t>
              </w:r>
            </w:sdtContent>
          </w:sdt>
          <w:r>
            <w:tab/>
          </w:r>
          <w:bookmarkStart w:id="4" w:name="_Toc348806192_WPSOffice_Level2Page"/>
          <w:r>
            <w:t>6</w:t>
          </w:r>
          <w:bookmarkEnd w:id="4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_Toc1902796281_WPSOffice_Level2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83aacbcc-2fa5-46c0-9c0d-ad4639b5c66e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３. </w:t>
              </w:r>
              <w:r>
                <w:rPr>
                  <w:rFonts w:asciiTheme="minorAscii" w:hAnsiTheme="minorAscii" w:eastAsiaTheme="minorEastAsia" w:cstheme="minorBidi"/>
                </w:rPr>
                <w:t>基本使用</w:t>
              </w:r>
            </w:sdtContent>
          </w:sdt>
          <w:r>
            <w:tab/>
          </w:r>
          <w:bookmarkStart w:id="5" w:name="_Toc1902796281_WPSOffice_Level2Page"/>
          <w:r>
            <w:t>6</w:t>
          </w:r>
          <w:bookmarkEnd w:id="5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_Toc1122508041_WPSOffice_Level1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d8d89339-eba8-4ded-8a35-af17248e1a4c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 xml:space="preserve">二. </w:t>
              </w:r>
              <w:r>
                <w:rPr>
                  <w:rFonts w:eastAsia="黑体-简" w:cs="Times New Roman" w:asciiTheme="minorAscii" w:hAnsiTheme="minorAscii"/>
                  <w:b/>
                  <w:bCs/>
                </w:rPr>
                <w:t>选择元素</w:t>
              </w:r>
            </w:sdtContent>
          </w:sdt>
          <w:r>
            <w:rPr>
              <w:b/>
              <w:bCs/>
            </w:rPr>
            <w:tab/>
          </w:r>
          <w:bookmarkStart w:id="6" w:name="_Toc1122508041_WPSOffice_Level1Page"/>
          <w:r>
            <w:rPr>
              <w:b/>
              <w:bCs/>
            </w:rPr>
            <w:t>7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_Toc2118107290_WPSOffice_Level2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21c89357-b7b8-4253-bb21-a078a8041192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１. </w:t>
              </w:r>
              <w:r>
                <w:rPr>
                  <w:rFonts w:asciiTheme="minorAscii" w:hAnsiTheme="minorAscii" w:eastAsiaTheme="minorEastAsia" w:cstheme="minorBidi"/>
                </w:rPr>
                <w:t>简介</w:t>
              </w:r>
            </w:sdtContent>
          </w:sdt>
          <w:r>
            <w:tab/>
          </w:r>
          <w:bookmarkStart w:id="7" w:name="_Toc2118107290_WPSOffice_Level2Page"/>
          <w:r>
            <w:t>7</w:t>
          </w:r>
          <w:bookmarkEnd w:id="7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_Toc192806711_WPSOffice_Level2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04aebf1f-579b-4923-9de3-4fae6194e291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２. </w:t>
              </w:r>
              <w:r>
                <w:rPr>
                  <w:rFonts w:asciiTheme="minorAscii" w:hAnsiTheme="minorAscii" w:eastAsiaTheme="minorEastAsia" w:cstheme="minorBidi"/>
                </w:rPr>
                <w:t>根据元素的id属性选择元素</w:t>
              </w:r>
            </w:sdtContent>
          </w:sdt>
          <w:r>
            <w:tab/>
          </w:r>
          <w:bookmarkStart w:id="8" w:name="_Toc192806711_WPSOffice_Level2Page"/>
          <w:r>
            <w:t>7</w:t>
          </w:r>
          <w:bookmarkEnd w:id="8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_Toc2097052101_WPSOffice_Level2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a5945b26-43df-4306-a7c9-1ce4df85bbcf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３. </w:t>
              </w:r>
              <w:r>
                <w:rPr>
                  <w:rFonts w:asciiTheme="minorAscii" w:hAnsiTheme="minorAscii" w:eastAsiaTheme="minorEastAsia" w:cstheme="minorBidi"/>
                </w:rPr>
                <w:t>根据class属性、tag名选择元素</w:t>
              </w:r>
            </w:sdtContent>
          </w:sdt>
          <w:r>
            <w:tab/>
          </w:r>
          <w:bookmarkStart w:id="9" w:name="_Toc2097052101_WPSOffice_Level2Page"/>
          <w:r>
            <w:t>7</w:t>
          </w:r>
          <w:bookmarkEnd w:id="9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_Toc348806192_WPSOffice_Level1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510c19c3-12dc-49fc-a43b-30434653db56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 xml:space="preserve">三. </w:t>
              </w:r>
              <w:r>
                <w:rPr>
                  <w:rFonts w:eastAsia="黑体-简" w:cs="Times New Roman" w:asciiTheme="minorAscii" w:hAnsiTheme="minorAscii"/>
                  <w:b/>
                  <w:bCs/>
                </w:rPr>
                <w:t>操控元素</w:t>
              </w:r>
            </w:sdtContent>
          </w:sdt>
          <w:r>
            <w:rPr>
              <w:b/>
              <w:bCs/>
            </w:rPr>
            <w:tab/>
          </w:r>
          <w:bookmarkStart w:id="10" w:name="_Toc348806192_WPSOffice_Level1Page"/>
          <w:r>
            <w:rPr>
              <w:b/>
              <w:bCs/>
            </w:rPr>
            <w:t>11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_Toc653046943_WPSOffice_Level2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0f8be126-8ed7-4314-9db6-ca4cd265ec2a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１. </w:t>
              </w:r>
              <w:r>
                <w:rPr>
                  <w:rFonts w:hint="default" w:asciiTheme="minorAscii" w:hAnsiTheme="minorAscii" w:eastAsiaTheme="minorEastAsia" w:cstheme="minorBidi"/>
                </w:rPr>
                <w:t>输入框</w:t>
              </w:r>
            </w:sdtContent>
          </w:sdt>
          <w:r>
            <w:tab/>
          </w:r>
          <w:bookmarkStart w:id="11" w:name="_Toc653046943_WPSOffice_Level2Page"/>
          <w:r>
            <w:t>11</w:t>
          </w:r>
          <w:bookmarkEnd w:id="11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_Toc2118534831_WPSOffice_Level2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de5560be-35d7-4602-bab4-a8a8ea4e9023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２. </w:t>
              </w:r>
              <w:r>
                <w:rPr>
                  <w:rFonts w:hint="default" w:asciiTheme="minorAscii" w:hAnsiTheme="minorAscii" w:eastAsiaTheme="minorEastAsia" w:cstheme="minorBidi"/>
                </w:rPr>
                <w:t>获取元素信息</w:t>
              </w:r>
            </w:sdtContent>
          </w:sdt>
          <w:r>
            <w:tab/>
          </w:r>
          <w:bookmarkStart w:id="12" w:name="_Toc2118534831_WPSOffice_Level2Page"/>
          <w:r>
            <w:t>12</w:t>
          </w:r>
          <w:bookmarkEnd w:id="12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_Toc1902796281_WPSOffice_Level1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82f8fee4-58ec-465f-a4fc-af6b91e3b193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 xml:space="preserve">四. </w:t>
              </w:r>
              <w:r>
                <w:rPr>
                  <w:rFonts w:hint="default" w:eastAsia="黑体-简" w:cs="Times New Roman" w:asciiTheme="minorAscii" w:hAnsiTheme="minorAscii"/>
                  <w:b/>
                  <w:bCs/>
                </w:rPr>
                <w:t>通过CSS Selector来选择元素</w:t>
              </w:r>
            </w:sdtContent>
          </w:sdt>
          <w:r>
            <w:rPr>
              <w:b/>
              <w:bCs/>
            </w:rPr>
            <w:tab/>
          </w:r>
          <w:bookmarkStart w:id="13" w:name="_Toc1902796281_WPSOffice_Level1Page"/>
          <w:r>
            <w:rPr>
              <w:b/>
              <w:bCs/>
            </w:rPr>
            <w:t>14</w:t>
          </w:r>
          <w:bookmarkEnd w:id="13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_Toc936037357_WPSOffice_Level2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5e208243-3aa4-4e0f-8d82-337e53e86077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１. </w:t>
              </w:r>
              <w:r>
                <w:rPr>
                  <w:rFonts w:hint="default" w:asciiTheme="minorAscii" w:hAnsiTheme="minorAscii" w:eastAsiaTheme="minorEastAsia" w:cstheme="minorBidi"/>
                </w:rPr>
                <w:t>CSS Selector如何选择元素</w:t>
              </w:r>
            </w:sdtContent>
          </w:sdt>
          <w:r>
            <w:tab/>
          </w:r>
          <w:bookmarkStart w:id="14" w:name="_Toc936037357_WPSOffice_Level2Page"/>
          <w:r>
            <w:t>14</w:t>
          </w:r>
          <w:bookmarkEnd w:id="14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_Toc1662144824_WPSOffice_Level2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237b6cd7-cc0b-480a-aa9c-db46cf551e96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２. </w:t>
              </w:r>
              <w:r>
                <w:rPr>
                  <w:rFonts w:hint="default" w:asciiTheme="minorAscii" w:hAnsiTheme="minorAscii" w:eastAsiaTheme="minorEastAsia" w:cstheme="minorBidi"/>
                </w:rPr>
                <w:t>根据tag名、id、class来选择元素</w:t>
              </w:r>
            </w:sdtContent>
          </w:sdt>
          <w:r>
            <w:tab/>
          </w:r>
          <w:bookmarkStart w:id="15" w:name="_Toc1662144824_WPSOffice_Level2Page"/>
          <w:r>
            <w:t>14</w:t>
          </w:r>
          <w:bookmarkEnd w:id="15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_Toc1200776792_WPSOffice_Level2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2e91091a-f503-4318-a2e8-9e8e9552aab1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３. </w:t>
              </w:r>
              <w:r>
                <w:rPr>
                  <w:rFonts w:hint="default" w:asciiTheme="minorAscii" w:hAnsiTheme="minorAscii" w:eastAsiaTheme="minorEastAsia" w:cstheme="minorBidi"/>
                </w:rPr>
                <w:t>选择子元素和后代元素</w:t>
              </w:r>
            </w:sdtContent>
          </w:sdt>
          <w:r>
            <w:tab/>
          </w:r>
          <w:bookmarkStart w:id="16" w:name="_Toc1200776792_WPSOffice_Level2Page"/>
          <w:r>
            <w:t>16</w:t>
          </w:r>
          <w:bookmarkEnd w:id="16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_Toc1551712285_WPSOffice_Level2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9e0875aa-a50a-4dfd-a094-a828bc34122c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４. </w:t>
              </w:r>
              <w:r>
                <w:rPr>
                  <w:rFonts w:hint="default" w:asciiTheme="minorAscii" w:hAnsiTheme="minorAscii" w:eastAsiaTheme="minorEastAsia" w:cstheme="minorBidi"/>
                </w:rPr>
                <w:t>根据属性选择</w:t>
              </w:r>
            </w:sdtContent>
          </w:sdt>
          <w:r>
            <w:tab/>
          </w:r>
          <w:bookmarkStart w:id="17" w:name="_Toc1551712285_WPSOffice_Level2Page"/>
          <w:r>
            <w:t>17</w:t>
          </w:r>
          <w:bookmarkEnd w:id="17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_Toc586964827_WPSOffice_Level2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116f72bb-f162-4d29-8664-d3a4c19b80f9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５. </w:t>
              </w:r>
              <w:r>
                <w:rPr>
                  <w:rFonts w:hint="default" w:asciiTheme="minorAscii" w:hAnsiTheme="minorAscii" w:eastAsiaTheme="minorEastAsia" w:cstheme="minorBidi"/>
                </w:rPr>
                <w:t>选择语法的联合使用</w:t>
              </w:r>
            </w:sdtContent>
          </w:sdt>
          <w:r>
            <w:tab/>
          </w:r>
          <w:bookmarkStart w:id="18" w:name="_Toc586964827_WPSOffice_Level2Page"/>
          <w:r>
            <w:t>18</w:t>
          </w:r>
          <w:bookmarkEnd w:id="18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_Toc1725456718_WPSOffice_Level2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2fcb5b20-d69a-4e33-ace2-565e51f1066d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６. </w:t>
              </w:r>
              <w:r>
                <w:rPr>
                  <w:rFonts w:hint="default" w:asciiTheme="minorAscii" w:hAnsiTheme="minorAscii" w:eastAsiaTheme="minorEastAsia" w:cstheme="minorBidi"/>
                </w:rPr>
                <w:t>兄弟节点的选择</w:t>
              </w:r>
            </w:sdtContent>
          </w:sdt>
          <w:r>
            <w:tab/>
          </w:r>
          <w:bookmarkStart w:id="19" w:name="_Toc1725456718_WPSOffice_Level2Page"/>
          <w:r>
            <w:t>20</w:t>
          </w:r>
          <w:bookmarkEnd w:id="19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_Toc2118107290_WPSOffice_Level1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50d8e843-7b2f-4cea-a64b-1fa9abacf35a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 xml:space="preserve">五. </w:t>
              </w:r>
              <w:r>
                <w:rPr>
                  <w:rFonts w:hint="default" w:eastAsia="黑体-简" w:cs="Times New Roman" w:asciiTheme="minorAscii" w:hAnsiTheme="minorAscii"/>
                  <w:b/>
                  <w:bCs/>
                </w:rPr>
                <w:t>frame切换/窗口切换</w:t>
              </w:r>
            </w:sdtContent>
          </w:sdt>
          <w:r>
            <w:rPr>
              <w:b/>
              <w:bCs/>
            </w:rPr>
            <w:tab/>
          </w:r>
          <w:bookmarkStart w:id="20" w:name="_Toc2118107290_WPSOffice_Level1Page"/>
          <w:r>
            <w:rPr>
              <w:b/>
              <w:bCs/>
            </w:rPr>
            <w:t>21</w:t>
          </w:r>
          <w:bookmarkEnd w:id="20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_Toc131890338_WPSOffice_Level2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ea2da4f9-aacb-4fcc-a8c4-5ea2bdf0ec36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１. </w:t>
              </w:r>
              <w:r>
                <w:rPr>
                  <w:rFonts w:hint="default" w:asciiTheme="minorAscii" w:hAnsiTheme="minorAscii" w:eastAsiaTheme="minorEastAsia" w:cstheme="minorBidi"/>
                </w:rPr>
                <w:t>切换frame</w:t>
              </w:r>
            </w:sdtContent>
          </w:sdt>
          <w:r>
            <w:tab/>
          </w:r>
          <w:bookmarkStart w:id="21" w:name="_Toc131890338_WPSOffice_Level2Page"/>
          <w:r>
            <w:t>21</w:t>
          </w:r>
          <w:bookmarkEnd w:id="21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_Toc477787062_WPSOffice_Level2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005678bb-4308-4707-8989-3c10543403af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２. </w:t>
              </w:r>
              <w:r>
                <w:rPr>
                  <w:rFonts w:hint="default" w:asciiTheme="minorAscii" w:hAnsiTheme="minorAscii" w:eastAsiaTheme="minorEastAsia" w:cstheme="minorBidi"/>
                </w:rPr>
                <w:t>切换窗口</w:t>
              </w:r>
            </w:sdtContent>
          </w:sdt>
          <w:r>
            <w:tab/>
          </w:r>
          <w:bookmarkStart w:id="22" w:name="_Toc477787062_WPSOffice_Level2Page"/>
          <w:r>
            <w:t>23</w:t>
          </w:r>
          <w:bookmarkEnd w:id="22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_Toc192806711_WPSOffice_Level1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e7e91f53-cc7e-4747-a462-cf01ac79f332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 xml:space="preserve">六. </w:t>
              </w:r>
              <w:r>
                <w:rPr>
                  <w:rFonts w:hint="default" w:eastAsia="黑体-简" w:cs="Times New Roman" w:asciiTheme="minorAscii" w:hAnsiTheme="minorAscii"/>
                  <w:b/>
                  <w:bCs/>
                </w:rPr>
                <w:t>操作选择框</w:t>
              </w:r>
            </w:sdtContent>
          </w:sdt>
          <w:r>
            <w:rPr>
              <w:b/>
              <w:bCs/>
            </w:rPr>
            <w:tab/>
          </w:r>
          <w:bookmarkStart w:id="23" w:name="_Toc192806711_WPSOffice_Level1Page"/>
          <w:r>
            <w:rPr>
              <w:b/>
              <w:bCs/>
            </w:rPr>
            <w:t>23</w:t>
          </w:r>
          <w:bookmarkEnd w:id="23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_Toc725794901_WPSOffice_Level2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c72e9278-cfa7-428e-9437-2a73ad92cb18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１. </w:t>
              </w:r>
              <w:r>
                <w:rPr>
                  <w:rFonts w:hint="default" w:asciiTheme="minorAscii" w:hAnsiTheme="minorAscii" w:eastAsiaTheme="minorEastAsia" w:cstheme="minorBidi"/>
                </w:rPr>
                <w:t>操作radio框</w:t>
              </w:r>
            </w:sdtContent>
          </w:sdt>
          <w:r>
            <w:tab/>
          </w:r>
          <w:bookmarkStart w:id="24" w:name="_Toc725794901_WPSOffice_Level2Page"/>
          <w:r>
            <w:t>23</w:t>
          </w:r>
          <w:bookmarkEnd w:id="24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_Toc727786147_WPSOffice_Level2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f510042c-db52-43c7-82d5-8364badbf274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２. </w:t>
              </w:r>
              <w:r>
                <w:rPr>
                  <w:rFonts w:hint="default" w:asciiTheme="minorAscii" w:hAnsiTheme="minorAscii" w:eastAsiaTheme="minorEastAsia" w:cstheme="minorBidi"/>
                </w:rPr>
                <w:t>操作checkbox框</w:t>
              </w:r>
            </w:sdtContent>
          </w:sdt>
          <w:r>
            <w:tab/>
          </w:r>
          <w:bookmarkStart w:id="25" w:name="_Toc727786147_WPSOffice_Level2Page"/>
          <w:r>
            <w:t>24</w:t>
          </w:r>
          <w:bookmarkEnd w:id="25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_Toc1982402964_WPSOffice_Level2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03dab4ae-0ed4-4a31-8b94-a50ccb70eb4b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３. </w:t>
              </w:r>
              <w:r>
                <w:rPr>
                  <w:rFonts w:hint="default" w:asciiTheme="minorAscii" w:hAnsiTheme="minorAscii" w:eastAsiaTheme="minorEastAsia" w:cstheme="minorBidi"/>
                </w:rPr>
                <w:t>操作select框</w:t>
              </w:r>
            </w:sdtContent>
          </w:sdt>
          <w:r>
            <w:tab/>
          </w:r>
          <w:bookmarkStart w:id="26" w:name="_Toc1982402964_WPSOffice_Level2Page"/>
          <w:r>
            <w:t>24</w:t>
          </w:r>
          <w:bookmarkEnd w:id="26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_Toc2097052101_WPSOffice_Level1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8b25bc7e-d801-432c-b841-fee7d462d84e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 xml:space="preserve">七. </w:t>
              </w:r>
              <w:r>
                <w:rPr>
                  <w:rFonts w:hint="default" w:eastAsia="黑体-简" w:cs="Times New Roman" w:asciiTheme="minorAscii" w:hAnsiTheme="minorAscii"/>
                  <w:b/>
                  <w:bCs/>
                </w:rPr>
                <w:t>页面动作</w:t>
              </w:r>
            </w:sdtContent>
          </w:sdt>
          <w:r>
            <w:rPr>
              <w:b/>
              <w:bCs/>
            </w:rPr>
            <w:tab/>
          </w:r>
          <w:bookmarkStart w:id="27" w:name="_Toc2097052101_WPSOffice_Level1Page"/>
          <w:r>
            <w:rPr>
              <w:b/>
              <w:bCs/>
            </w:rPr>
            <w:t>25</w:t>
          </w:r>
          <w:bookmarkEnd w:id="27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_Toc37832743_WPSOffice_Level2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b788f13d-5047-458a-b265-2e2908fdda97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１. </w:t>
              </w:r>
              <w:r>
                <w:rPr>
                  <w:rFonts w:hint="default" w:asciiTheme="minorAscii" w:hAnsiTheme="minorAscii" w:eastAsiaTheme="minorEastAsia" w:cstheme="minorBidi"/>
                </w:rPr>
                <w:t>移动鼠标到元素</w:t>
              </w:r>
            </w:sdtContent>
          </w:sdt>
          <w:r>
            <w:tab/>
          </w:r>
          <w:bookmarkStart w:id="28" w:name="_Toc37832743_WPSOffice_Level2Page"/>
          <w:r>
            <w:t>25</w:t>
          </w:r>
          <w:bookmarkEnd w:id="28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_Toc199752089_WPSOffice_Level2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84ef2e31-2cbc-4510-a391-170b1b94c7c6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２. </w:t>
              </w:r>
              <w:r>
                <w:rPr>
                  <w:rFonts w:hint="default" w:asciiTheme="minorAscii" w:hAnsiTheme="minorAscii" w:eastAsiaTheme="minorEastAsia" w:cstheme="minorBidi"/>
                </w:rPr>
                <w:t>冻结页面（进入debugger模式）</w:t>
              </w:r>
            </w:sdtContent>
          </w:sdt>
          <w:r>
            <w:tab/>
          </w:r>
          <w:bookmarkStart w:id="29" w:name="_Toc199752089_WPSOffice_Level2Page"/>
          <w:r>
            <w:t>26</w:t>
          </w:r>
          <w:bookmarkEnd w:id="29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_Toc716419562_WPSOffice_Level2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d1d2e32c-6f69-4c2b-9245-a2bb8471f2e3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３. </w:t>
              </w:r>
              <w:r>
                <w:rPr>
                  <w:rFonts w:hint="default" w:asciiTheme="minorAscii" w:hAnsiTheme="minorAscii" w:eastAsiaTheme="minorEastAsia" w:cstheme="minorBidi"/>
                </w:rPr>
                <w:t>对话框</w:t>
              </w:r>
            </w:sdtContent>
          </w:sdt>
          <w:r>
            <w:tab/>
          </w:r>
          <w:bookmarkStart w:id="30" w:name="_Toc716419562_WPSOffice_Level2Page"/>
          <w:r>
            <w:t>27</w:t>
          </w:r>
          <w:bookmarkEnd w:id="30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_Toc2070253452_WPSOffice_Level2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6bb3c7b3-e7f0-45ab-b743-abfbd28f5422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４. </w:t>
              </w:r>
              <w:r>
                <w:rPr>
                  <w:rFonts w:hint="default" w:asciiTheme="minorAscii" w:hAnsiTheme="minorAscii" w:eastAsiaTheme="minorEastAsia" w:cstheme="minorBidi"/>
                </w:rPr>
                <w:t>上传文件</w:t>
              </w:r>
            </w:sdtContent>
          </w:sdt>
          <w:r>
            <w:tab/>
          </w:r>
          <w:bookmarkStart w:id="31" w:name="_Toc2070253452_WPSOffice_Level2Page"/>
          <w:r>
            <w:t>27</w:t>
          </w:r>
          <w:bookmarkEnd w:id="31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_Toc1219719070_WPSOffice_Level2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cd32ad64-7d84-4ab6-8066-c798df737557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５. </w:t>
              </w:r>
              <w:r>
                <w:rPr>
                  <w:rFonts w:hint="default" w:asciiTheme="minorAscii" w:hAnsiTheme="minorAscii" w:eastAsiaTheme="minorEastAsia" w:cstheme="minorBidi"/>
                </w:rPr>
                <w:t>更多操作</w:t>
              </w:r>
            </w:sdtContent>
          </w:sdt>
          <w:r>
            <w:tab/>
          </w:r>
          <w:bookmarkStart w:id="32" w:name="_Toc1219719070_WPSOffice_Level2Page"/>
          <w:r>
            <w:t>27</w:t>
          </w:r>
          <w:bookmarkEnd w:id="32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_Toc653046943_WPSOffice_Level1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de8b5c51-7b85-4b16-b62b-c57dc4471c8b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 xml:space="preserve">八. </w:t>
              </w:r>
              <w:r>
                <w:rPr>
                  <w:rFonts w:hint="default" w:eastAsia="黑体-简" w:cs="Times New Roman" w:asciiTheme="minorAscii" w:hAnsiTheme="minorAscii"/>
                  <w:b/>
                  <w:bCs/>
                </w:rPr>
                <w:t>扩展：Xpath表达式</w:t>
              </w:r>
            </w:sdtContent>
          </w:sdt>
          <w:r>
            <w:rPr>
              <w:b/>
              <w:bCs/>
            </w:rPr>
            <w:tab/>
          </w:r>
          <w:bookmarkStart w:id="33" w:name="_Toc653046943_WPSOffice_Level1Page"/>
          <w:r>
            <w:rPr>
              <w:b/>
              <w:bCs/>
            </w:rPr>
            <w:t>28</w:t>
          </w:r>
          <w:bookmarkEnd w:id="33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_Toc2086998875_WPSOffice_Level2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9aad89be-25d0-4143-a10e-18b07873b01f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１. </w:t>
              </w:r>
              <w:r>
                <w:rPr>
                  <w:rFonts w:hint="default" w:asciiTheme="minorAscii" w:hAnsiTheme="minorAscii" w:eastAsiaTheme="minorEastAsia" w:cstheme="minorBidi"/>
                </w:rPr>
                <w:t>Xpath简介</w:t>
              </w:r>
            </w:sdtContent>
          </w:sdt>
          <w:r>
            <w:tab/>
          </w:r>
          <w:bookmarkStart w:id="34" w:name="_Toc2086998875_WPSOffice_Level2Page"/>
          <w:r>
            <w:t>28</w:t>
          </w:r>
          <w:bookmarkEnd w:id="34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_Toc1339685674_WPSOffice_Level2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0acd1a49-1f2b-4720-a7ae-180edb19da10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２. </w:t>
              </w:r>
              <w:r>
                <w:rPr>
                  <w:rFonts w:hint="default" w:asciiTheme="minorAscii" w:hAnsiTheme="minorAscii" w:eastAsiaTheme="minorEastAsia" w:cstheme="minorBidi"/>
                </w:rPr>
                <w:t>根据属性选择</w:t>
              </w:r>
            </w:sdtContent>
          </w:sdt>
          <w:r>
            <w:tab/>
          </w:r>
          <w:bookmarkStart w:id="35" w:name="_Toc1339685674_WPSOffice_Level2Page"/>
          <w:r>
            <w:t>29</w:t>
          </w:r>
          <w:bookmarkEnd w:id="35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_Toc1878567770_WPSOffice_Level2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248ab913-a895-4885-a28e-97729fb17638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３. </w:t>
              </w:r>
              <w:r>
                <w:rPr>
                  <w:rFonts w:hint="default" w:asciiTheme="minorAscii" w:hAnsiTheme="minorAscii" w:eastAsiaTheme="minorEastAsia" w:cstheme="minorBidi"/>
                </w:rPr>
                <w:t>根据元素次序选择</w:t>
              </w:r>
            </w:sdtContent>
          </w:sdt>
          <w:r>
            <w:tab/>
          </w:r>
          <w:bookmarkStart w:id="36" w:name="_Toc1878567770_WPSOffice_Level2Page"/>
          <w:r>
            <w:t>30</w:t>
          </w:r>
          <w:bookmarkEnd w:id="36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_Toc783932196_WPSOffice_Level2 </w:instrText>
          </w:r>
          <w:r>
            <w:fldChar w:fldCharType="separate"/>
          </w:r>
          <w:sdt>
            <w:sdt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31028483"/>
              <w:placeholder>
                <w:docPart w:val="{3520c980-a7d4-4fd5-b546-6e16e686afc1}"/>
              </w:placeholder>
              <w15:color w:val="509DF3"/>
            </w:sdtPr>
            <w:sdtEndPr>
              <w:rPr>
                <w:rFonts w:eastAsia="黑体-简" w:cs="Times New Roman" w:asciiTheme="minorAscii" w:hAnsiTheme="minorAsci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４. </w:t>
              </w:r>
              <w:r>
                <w:rPr>
                  <w:rFonts w:hint="default" w:asciiTheme="minorAscii" w:hAnsiTheme="minorAscii" w:eastAsiaTheme="minorEastAsia" w:cstheme="minorBidi"/>
                </w:rPr>
                <w:t>组选择、父节点、兄弟节点</w:t>
              </w:r>
            </w:sdtContent>
          </w:sdt>
          <w:r>
            <w:tab/>
          </w:r>
          <w:bookmarkStart w:id="37" w:name="_Toc783932196_WPSOffice_Level2Page"/>
          <w:r>
            <w:t>31</w:t>
          </w:r>
          <w:bookmarkEnd w:id="37"/>
          <w:r>
            <w:fldChar w:fldCharType="end"/>
          </w:r>
          <w:bookmarkEnd w:id="1"/>
        </w:p>
      </w:sdtContent>
    </w:sdt>
    <w:p>
      <w:pPr>
        <w:pStyle w:val="2"/>
        <w:bidi w:val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</w:pPr>
      <w:bookmarkStart w:id="38" w:name="_Toc1788807250_WPSOffice_Level1"/>
      <w:r>
        <w:t>原理与安装</w:t>
      </w:r>
      <w:bookmarkEnd w:id="38"/>
    </w:p>
    <w:p>
      <w:pPr>
        <w:pStyle w:val="3"/>
        <w:bidi w:val="0"/>
      </w:pPr>
      <w:bookmarkStart w:id="39" w:name="_Toc1677830079"/>
      <w:bookmarkStart w:id="40" w:name="_Toc1122508041_WPSOffice_Level2"/>
      <w:r>
        <w:t>原理</w:t>
      </w:r>
      <w:bookmarkEnd w:id="39"/>
      <w:bookmarkEnd w:id="40"/>
    </w:p>
    <w:p>
      <w:r>
        <w:t>Selenium是一个Web应用的自动化框架。</w:t>
      </w:r>
    </w:p>
    <w:p>
      <w:r>
        <w:rPr>
          <w:lang w:eastAsia="zh-CN"/>
        </w:rPr>
        <w:t>通过它，我们可以写出自动化程序，像人一样在浏览器里操作web界面。 比如点击界面按钮，在文本框中输入文字等操作。</w:t>
      </w:r>
    </w:p>
    <w:p>
      <w:r>
        <w:drawing>
          <wp:inline distT="0" distB="0" distL="114300" distR="114300">
            <wp:extent cx="4053205" cy="5400675"/>
            <wp:effectExtent l="0" t="0" r="1079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selenium 自动化流程如下：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自动化程序调用Selenium 客户端库函数（比如点击按钮元素）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客户端库会发送Selenium 命令 给浏览器的驱动程序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浏览器驱动程序接收到命令后 ,驱动浏览器去执行命令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浏览器执行命令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浏览器驱动程序获取命令执行的结果，返回给我们自动化程序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自动化程序对返回结果进行处理</w:t>
      </w:r>
    </w:p>
    <w:p>
      <w:pPr>
        <w:pStyle w:val="3"/>
        <w:bidi w:val="0"/>
      </w:pPr>
      <w:bookmarkStart w:id="41" w:name="_Toc348806192_WPSOffice_Level2"/>
      <w:bookmarkStart w:id="42" w:name="_Toc682368996"/>
      <w:r>
        <w:t>安装</w:t>
      </w:r>
      <w:bookmarkEnd w:id="41"/>
      <w:bookmarkEnd w:id="42"/>
    </w:p>
    <w:p>
      <w:pPr>
        <w:pStyle w:val="15"/>
        <w:bidi w:val="0"/>
      </w:pPr>
      <w:r>
        <w:t>Selenium的安装主要包括两个模块：</w:t>
      </w:r>
    </w:p>
    <w:p>
      <w:r>
        <w:t>客户端库</w:t>
      </w:r>
    </w:p>
    <w:p>
      <w:r>
        <w:t>浏览器驱动</w:t>
      </w:r>
    </w:p>
    <w:p>
      <w:pPr>
        <w:pStyle w:val="4"/>
        <w:bidi w:val="0"/>
      </w:pPr>
      <w:r>
        <w:t>安装客户端库</w:t>
      </w:r>
    </w:p>
    <w:p>
      <w:pPr>
        <w:numPr>
          <w:ilvl w:val="0"/>
          <w:numId w:val="0"/>
        </w:numPr>
        <w:ind w:leftChars="0"/>
        <w:jc w:val="left"/>
        <w:rPr>
          <w:rFonts w:hint="eastAsia" w:ascii="手札体-简" w:hAnsi="手札体-简" w:eastAsia="手札体-简" w:cs="手札体-简"/>
        </w:rPr>
      </w:pPr>
      <w:r>
        <w:rPr>
          <w:rFonts w:hint="eastAsia" w:ascii="手札体-简" w:hAnsi="手札体-简" w:eastAsia="手札体-简" w:cs="手札体-简"/>
        </w:rPr>
        <w:t>pip install selenium</w:t>
      </w:r>
    </w:p>
    <w:p>
      <w:pPr>
        <w:pStyle w:val="4"/>
        <w:bidi w:val="0"/>
      </w:pPr>
      <w:r>
        <w:t>安装浏览器驱动</w:t>
      </w:r>
    </w:p>
    <w:p>
      <w:pPr>
        <w:numPr>
          <w:ilvl w:val="0"/>
          <w:numId w:val="3"/>
        </w:numPr>
        <w:ind w:left="420" w:leftChars="0" w:hanging="420" w:firstLineChars="0"/>
      </w:pPr>
      <w:r>
        <w:t>查看自己的浏览器厂商及版本。</w:t>
      </w:r>
    </w:p>
    <w:p>
      <w:r>
        <w:t>这里以Chrome为例，我的Chrome版本为80.0.3987.149。</w:t>
      </w:r>
    </w:p>
    <w:p>
      <w:pPr>
        <w:numPr>
          <w:ilvl w:val="0"/>
          <w:numId w:val="3"/>
        </w:numPr>
        <w:ind w:left="420" w:leftChars="0" w:hanging="420" w:firstLineChars="0"/>
      </w:pPr>
      <w:r>
        <w:t>下载驱动。</w:t>
      </w:r>
    </w:p>
    <w:p>
      <w:pPr>
        <w:rPr>
          <w:rFonts w:hint="default"/>
        </w:rPr>
      </w:pPr>
      <w:r>
        <w:t>驱动下载地址：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"https://chromedriver.storage.googleapis.com/index.html" </w:instrText>
      </w:r>
      <w:r>
        <w:rPr>
          <w:rFonts w:hint="default"/>
        </w:rPr>
        <w:fldChar w:fldCharType="separate"/>
      </w:r>
      <w:r>
        <w:rPr>
          <w:rStyle w:val="19"/>
          <w:rFonts w:hint="default"/>
        </w:rPr>
        <w:t>https://chromedriver.storage.googleapis.com/index.html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需要注意驱动的平台（linux，windows，mac）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下载完成后，将驱动解压放到python可执行程序的目录。或者在加载驱动时，指定驱动路径。</w:t>
      </w:r>
    </w:p>
    <w:p>
      <w:pPr>
        <w:pStyle w:val="3"/>
        <w:bidi w:val="0"/>
      </w:pPr>
      <w:bookmarkStart w:id="43" w:name="_Toc1902796281_WPSOffice_Level2"/>
      <w:bookmarkStart w:id="44" w:name="_Toc1013040792"/>
      <w:r>
        <w:t>基本使用</w:t>
      </w:r>
      <w:bookmarkEnd w:id="43"/>
      <w:bookmarkEnd w:id="44"/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下面的代码, 可以自动化的 打开Chrome浏览器，并且自动化打开百度网站，可以大家可以运行一下看看。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手札体-简" w:hAnsi="手札体-简" w:eastAsia="手札体-简" w:cs="手札体-简"/>
        </w:rPr>
      </w:pPr>
      <w:r>
        <w:rPr>
          <w:rFonts w:hint="eastAsia" w:ascii="手札体-简" w:hAnsi="手札体-简" w:eastAsia="手札体-简" w:cs="手札体-简"/>
        </w:rPr>
        <w:t>from selenium import webdriver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# 创建 WebDriver 对象，指明使用chrome浏览器驱动</w:t>
      </w:r>
    </w:p>
    <w:p>
      <w:pPr>
        <w:numPr>
          <w:ilvl w:val="0"/>
          <w:numId w:val="0"/>
        </w:numPr>
        <w:ind w:leftChars="0"/>
        <w:jc w:val="left"/>
        <w:rPr>
          <w:rFonts w:hint="default" w:ascii="手札体-简" w:hAnsi="手札体-简" w:eastAsia="手札体-简" w:cs="手札体-简"/>
        </w:rPr>
      </w:pPr>
      <w:r>
        <w:rPr>
          <w:rFonts w:hint="default" w:ascii="手札体-简" w:hAnsi="手札体-简" w:eastAsia="手札体-简" w:cs="手札体-简"/>
        </w:rPr>
        <w:t>wd = webdriver.Chrome(r'd:\webdrivers\chromedriver.exe')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# 调用WebDriver 对象的get方法 可以让浏览器打开指定网址</w:t>
      </w:r>
      <w:r>
        <w:rPr>
          <w:rFonts w:hint="default" w:ascii="手札体-简" w:hAnsi="手札体-简" w:eastAsia="手札体-简" w:cs="手札体-简"/>
        </w:rPr>
        <w:t>wd.get('https://www.baidu.com')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执行上面这行代码时，自动化程序就发起了 打开百度网址的 请求消息 ，通过浏览器驱动， 给 Chrome浏览器。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Chome浏览器接收到该请求后，就会打开百度网址，通过浏览器驱动， 告诉自动化程序 打开成功。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执行完自动化代码，如果想关闭浏览器窗口可以调用WebDriver对象的 quit 方法</w:t>
      </w:r>
    </w:p>
    <w:p>
      <w:pPr>
        <w:numPr>
          <w:ilvl w:val="0"/>
          <w:numId w:val="0"/>
        </w:numPr>
        <w:ind w:leftChars="0"/>
        <w:jc w:val="left"/>
        <w:rPr>
          <w:rFonts w:hint="default" w:ascii="手札体-简" w:hAnsi="手札体-简" w:eastAsia="手札体-简" w:cs="手札体-简"/>
        </w:rPr>
      </w:pPr>
      <w:r>
        <w:rPr>
          <w:rFonts w:hint="default" w:ascii="手札体-简" w:hAnsi="手札体-简" w:eastAsia="手札体-简" w:cs="手札体-简"/>
        </w:rPr>
        <w:t>wd.quit()</w:t>
      </w:r>
    </w:p>
    <w:p>
      <w:pPr>
        <w:numPr>
          <w:ilvl w:val="0"/>
          <w:numId w:val="0"/>
        </w:numPr>
        <w:ind w:leftChars="0"/>
        <w:jc w:val="left"/>
        <w:rPr>
          <w:rFonts w:hint="default" w:ascii="手札体-简" w:hAnsi="手札体-简" w:eastAsia="手札体-简" w:cs="手札体-简"/>
        </w:rPr>
      </w:pPr>
      <w:r>
        <w:rPr>
          <w:rFonts w:hint="default" w:ascii="手札体-简" w:hAnsi="手札体-简" w:eastAsia="手札体-简" w:cs="手札体-简"/>
        </w:rPr>
        <w:br w:type="page"/>
      </w:r>
    </w:p>
    <w:p>
      <w:pPr>
        <w:pStyle w:val="2"/>
        <w:bidi w:val="0"/>
        <w:rPr>
          <w:rFonts w:hint="default"/>
        </w:rPr>
      </w:pPr>
      <w:bookmarkStart w:id="45" w:name="_Toc1122508041_WPSOffice_Level1"/>
      <w:bookmarkStart w:id="46" w:name="_Toc926237728"/>
      <w:r>
        <w:t>选择元素</w:t>
      </w:r>
      <w:bookmarkEnd w:id="45"/>
      <w:bookmarkEnd w:id="46"/>
    </w:p>
    <w:p>
      <w:pPr>
        <w:pStyle w:val="3"/>
        <w:bidi w:val="0"/>
      </w:pPr>
      <w:bookmarkStart w:id="47" w:name="_Toc2118107290_WPSOffice_Level2"/>
      <w:bookmarkStart w:id="48" w:name="_Toc168537393"/>
      <w:r>
        <w:t>简介</w:t>
      </w:r>
      <w:bookmarkEnd w:id="47"/>
      <w:bookmarkEnd w:id="48"/>
    </w:p>
    <w:p>
      <w:r>
        <w:t>选择元素就是要告诉浏览器需要操作的元素的特征。</w:t>
      </w:r>
    </w:p>
    <w:p>
      <w:r>
        <w:t>打开浏览器的开发者工具，跳转Elements标签，就可以看到每个页面元素以及他们的“特征”。</w:t>
      </w:r>
    </w:p>
    <w:p>
      <w:pPr>
        <w:pStyle w:val="3"/>
        <w:bidi w:val="0"/>
      </w:pPr>
      <w:bookmarkStart w:id="49" w:name="_Toc192806711_WPSOffice_Level2"/>
      <w:bookmarkStart w:id="50" w:name="_Toc77033758"/>
      <w:r>
        <w:t>根据元素的id属性选择元素</w:t>
      </w:r>
      <w:bookmarkEnd w:id="49"/>
      <w:bookmarkEnd w:id="50"/>
    </w:p>
    <w:p>
      <w:r>
        <w:t>打开百度首页，查看页面元素，找到输入框的标签为</w:t>
      </w:r>
    </w:p>
    <w:p>
      <w:pPr>
        <w:rPr>
          <w:rFonts w:hint="eastAsia" w:ascii="蘋果儷細宋" w:hAnsi="蘋果儷細宋" w:eastAsia="蘋果儷細宋" w:cs="蘋果儷細宋"/>
        </w:rPr>
      </w:pPr>
      <w:r>
        <w:rPr>
          <w:rFonts w:hint="eastAsia" w:ascii="蘋果儷細宋" w:hAnsi="蘋果儷細宋" w:eastAsia="蘋果儷細宋" w:cs="蘋果儷細宋"/>
        </w:rPr>
        <w:t>&lt;input type="text" class="s_ipt" name="wd" id="kw" maxlength="100" autocomplete="off"&gt;</w:t>
      </w:r>
    </w:p>
    <w:p>
      <w:pPr>
        <w:rPr>
          <w:rFonts w:hint="default"/>
        </w:rPr>
      </w:pPr>
      <w:r>
        <w:rPr>
          <w:rFonts w:hint="default"/>
        </w:rPr>
        <w:t>我们需要在输入框输入selenium并点击搜索。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selenium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webdriver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创建 WebDriver 对象，指明使用chrome浏览器驱动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wd = webdriver.Chrome("Chrome/PATH")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 = webdriver.Chrome()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调用WebDriver 对象的get方法 可以让浏览器打开指定网址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url =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'https://www.baidu.com'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wd.get(url)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根据id选择元素，返回的就是该元素对应的WebElement对象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 = wd.find_element_by_id(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'kw'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通过该 WebElement对象，就可以对页面元素进行操作了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比如输入字符串到 这个 输入框里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element.send_keys(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'selenium'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element.click()</w:t>
      </w:r>
    </w:p>
    <w:p>
      <w:pPr>
        <w:pStyle w:val="3"/>
        <w:bidi w:val="0"/>
      </w:pPr>
      <w:bookmarkStart w:id="51" w:name="_Toc2097052101_WPSOffice_Level2"/>
      <w:bookmarkStart w:id="52" w:name="_Toc1921215212"/>
      <w:r>
        <w:t>根据class属性、tag名选择元素</w:t>
      </w:r>
      <w:bookmarkEnd w:id="51"/>
      <w:bookmarkEnd w:id="52"/>
    </w:p>
    <w:p>
      <w:pPr>
        <w:pStyle w:val="4"/>
        <w:bidi w:val="0"/>
      </w:pPr>
      <w:bookmarkStart w:id="53" w:name="_Toc299951792"/>
      <w:r>
        <w:t>根据class属性选择元素</w:t>
      </w:r>
      <w:bookmarkEnd w:id="53"/>
    </w:p>
    <w:p>
      <w:r>
        <w:t>以下HTML内容来自</w:t>
      </w:r>
      <w:r>
        <w:rPr>
          <w:rFonts w:hint="default"/>
        </w:rPr>
        <w:t>http://cdn1.python3.vip/files/selenium/sample1.html 。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&lt;body&gt;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class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="plant"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土豆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class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="plant"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洋葱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class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="plant"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白菜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class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="animal"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狮子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class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="animal"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老虎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class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="animal"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山羊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&lt;/span&gt;&lt;/div&gt;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所有的植物元素都有个class属性 值为 plant。</w:t>
      </w:r>
    </w:p>
    <w:p>
      <w:pPr>
        <w:rPr>
          <w:rFonts w:hint="default"/>
        </w:rPr>
      </w:pPr>
      <w:r>
        <w:rPr>
          <w:rFonts w:hint="default"/>
        </w:rPr>
        <w:t>所有的动物元素都有个class属性 值为 animal。</w:t>
      </w:r>
    </w:p>
    <w:p>
      <w:pPr>
        <w:rPr>
          <w:rFonts w:hint="default"/>
        </w:rPr>
      </w:pPr>
      <w:r>
        <w:rPr>
          <w:rFonts w:hint="default"/>
        </w:rPr>
        <w:t>如果我们要选择所有的动物，就可以使用方法 find_elements_by_class_name 。</w:t>
      </w:r>
    </w:p>
    <w:p>
      <w:pPr>
        <w:rPr>
          <w:rFonts w:hint="eastAsia" w:ascii="手札体-简" w:hAnsi="手札体-简" w:eastAsia="手札体-简" w:cs="手札体-简"/>
        </w:rPr>
      </w:pPr>
      <w:r>
        <w:rPr>
          <w:rFonts w:hint="eastAsia" w:ascii="手札体-简" w:hAnsi="手札体-简" w:eastAsia="手札体-简" w:cs="手札体-简"/>
        </w:rPr>
        <w:t>wd.find_elements_by_class_name('animal')</w:t>
      </w:r>
    </w:p>
    <w:p>
      <w:pPr>
        <w:bidi w:val="0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注意</w:t>
      </w:r>
    </w:p>
    <w:p>
      <w:pPr>
        <w:bidi w:val="0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find_elements_by_class_name 方法返回的是找到的符合条件的所有元素 (这里有3个元素)，放在一个列表中返回。如果没有符合条件的元素，返回空列表。</w:t>
      </w:r>
    </w:p>
    <w:p>
      <w:pPr>
        <w:bidi w:val="0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  <w:lang w:eastAsia="zh-CN"/>
        </w:rPr>
        <w:t>find_element_by_class_name</w:t>
      </w:r>
      <w:r>
        <w:rPr>
          <w:rFonts w:hint="default"/>
          <w:sz w:val="18"/>
          <w:szCs w:val="21"/>
        </w:rPr>
        <w:t xml:space="preserve"> (注意少了</w:t>
      </w:r>
      <w:r>
        <w:rPr>
          <w:rFonts w:hint="default"/>
          <w:sz w:val="18"/>
          <w:szCs w:val="21"/>
          <w:lang w:eastAsia="zh-CN"/>
        </w:rPr>
        <w:t>一个</w:t>
      </w:r>
      <w:r>
        <w:rPr>
          <w:rFonts w:hint="default"/>
          <w:sz w:val="18"/>
          <w:szCs w:val="21"/>
        </w:rPr>
        <w:t>s) 方法， 就只会返回第一个元素。如果没有符合条件的元素，抛出</w:t>
      </w:r>
      <w:r>
        <w:rPr>
          <w:rFonts w:hint="default"/>
          <w:sz w:val="18"/>
          <w:szCs w:val="21"/>
          <w:lang w:eastAsia="zh-CN"/>
        </w:rPr>
        <w:t>NoSuchElementException异常。</w:t>
      </w:r>
    </w:p>
    <w:p>
      <w:pPr>
        <w:bidi w:val="0"/>
        <w:rPr>
          <w:rFonts w:hint="default"/>
        </w:rPr>
      </w:pPr>
      <w:r>
        <w:rPr>
          <w:rFonts w:hint="default"/>
        </w:rPr>
        <w:t>代码实现：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selenium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webdriver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创建 WebDriver 实例对象，指明使用chrome浏览器驱动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 = webdriver.Chrome()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WebDriver 实例对象的get方法 可以让浏览器打开指定网址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wd.get(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'http://cdn1.python3.vip/files/selenium/sample1.html'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根据 class name 选择元素，返回的是 一个列表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里面 都是class 属性值为 animal的元素对应的 WebElement对象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elements = wd.find_elements_by_class_name(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'animal'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取出列表中的每个 WebElement对象，打印出其text属性的值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text属性就是该 WebElement对象对应的元素在网页中的文本内容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element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elements: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print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(element.text)</w:t>
      </w:r>
    </w:p>
    <w:p>
      <w:pPr>
        <w:rPr>
          <w:rFonts w:hint="default"/>
        </w:rPr>
      </w:pPr>
      <w:r>
        <w:rPr>
          <w:rFonts w:hint="default"/>
        </w:rPr>
        <w:t>首先，大家要注意：通过 WebElement 对象的 text属性可以获取该元素在网页中的文本内容。</w:t>
      </w:r>
    </w:p>
    <w:p>
      <w:pPr>
        <w:rPr>
          <w:rFonts w:hint="default"/>
        </w:rPr>
      </w:pPr>
      <w:r>
        <w:rPr>
          <w:rFonts w:hint="default"/>
        </w:rPr>
        <w:t>所以下面的代码，可以打印出 element 对应网页元素的文本</w:t>
      </w:r>
    </w:p>
    <w:p>
      <w:pPr>
        <w:rPr>
          <w:rFonts w:hint="default"/>
        </w:rPr>
      </w:pPr>
      <w:r>
        <w:rPr>
          <w:rFonts w:hint="eastAsia" w:ascii="手札体-简" w:hAnsi="手札体-简" w:eastAsia="手札体-简" w:cs="手札体-简"/>
        </w:rPr>
        <w:t>print(element.text)</w:t>
      </w:r>
      <w:r>
        <w:rPr>
          <w:rFonts w:hint="default"/>
        </w:rPr>
        <w:br w:type="textWrapping"/>
      </w:r>
      <w:r>
        <w:rPr>
          <w:rFonts w:hint="default"/>
        </w:rPr>
        <w:t>如果我们把</w:t>
      </w:r>
    </w:p>
    <w:p>
      <w:pPr>
        <w:rPr>
          <w:rFonts w:hint="eastAsia" w:ascii="手札体-简" w:hAnsi="手札体-简" w:eastAsia="手札体-简" w:cs="手札体-简"/>
        </w:rPr>
      </w:pPr>
      <w:r>
        <w:rPr>
          <w:rFonts w:hint="eastAsia" w:ascii="手札体-简" w:hAnsi="手札体-简" w:eastAsia="手札体-简" w:cs="手札体-简"/>
        </w:rPr>
        <w:t>elements = wd.find_elements_by_class_name('animal')</w:t>
      </w:r>
    </w:p>
    <w:p>
      <w:pPr>
        <w:rPr>
          <w:rFonts w:hint="default"/>
        </w:rPr>
      </w:pPr>
      <w:r>
        <w:rPr>
          <w:rFonts w:hint="default"/>
        </w:rPr>
        <w:t>去掉一个s ，改为</w:t>
      </w:r>
    </w:p>
    <w:p>
      <w:pPr>
        <w:rPr>
          <w:rFonts w:hint="eastAsia" w:ascii="手札体-简" w:hAnsi="手札体-简" w:eastAsia="手札体-简" w:cs="手札体-简"/>
        </w:rPr>
      </w:pPr>
      <w:r>
        <w:rPr>
          <w:rFonts w:hint="eastAsia" w:ascii="手札体-简" w:hAnsi="手札体-简" w:eastAsia="手札体-简" w:cs="手札体-简"/>
        </w:rPr>
        <w:t>element = wd.find_element_by_class_name('animal')</w:t>
      </w:r>
    </w:p>
    <w:p>
      <w:pPr>
        <w:rPr>
          <w:rFonts w:hint="eastAsia" w:ascii="手札体-简" w:hAnsi="手札体-简" w:eastAsia="手札体-简" w:cs="手札体-简"/>
        </w:rPr>
      </w:pPr>
      <w:r>
        <w:rPr>
          <w:rFonts w:hint="eastAsia" w:ascii="手札体-简" w:hAnsi="手札体-简" w:eastAsia="手札体-简" w:cs="手札体-简"/>
        </w:rPr>
        <w:t>print(element.text)</w:t>
      </w:r>
    </w:p>
    <w:p>
      <w:pPr>
        <w:rPr>
          <w:rFonts w:hint="default"/>
        </w:rPr>
      </w:pPr>
      <w:r>
        <w:rPr>
          <w:rFonts w:hint="default"/>
        </w:rPr>
        <w:t>那么返回的就是第一个class 属性为 animal的元素， 也就是这个元素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class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="animal"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狮子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&lt;/span&gt;&lt;/div&gt;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多个相同属性的写法</w:t>
      </w:r>
    </w:p>
    <w:p>
      <w:pPr>
        <w:rPr>
          <w:rFonts w:hint="default"/>
        </w:rPr>
      </w:pPr>
      <w:r>
        <w:rPr>
          <w:rFonts w:hint="default"/>
        </w:rPr>
        <w:t>元素也可以有多个class类型 ，多个class类型的值之间用</w:t>
      </w:r>
      <w:r>
        <w:rPr>
          <w:rFonts w:hint="default"/>
          <w:b/>
          <w:bCs/>
        </w:rPr>
        <w:t>空格</w:t>
      </w:r>
      <w:r>
        <w:rPr>
          <w:rFonts w:hint="default"/>
        </w:rPr>
        <w:t>隔开，比如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&lt;span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class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="chinese student"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张三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</w:t>
      </w:r>
    </w:p>
    <w:p>
      <w:pPr>
        <w:bidi w:val="0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注意，这里 span元素有两个class属性，分别是 chinese 和 student， 而不是一个名为  chinese student 的属性。</w:t>
      </w:r>
    </w:p>
    <w:p>
      <w:pPr>
        <w:rPr>
          <w:rFonts w:hint="default"/>
        </w:rPr>
      </w:pPr>
      <w:r>
        <w:rPr>
          <w:rFonts w:hint="default"/>
        </w:rPr>
        <w:t>我们要用代码选择这个元素，可以指定任意一个class 属性值，都可以选择到这个元素，如下</w:t>
      </w:r>
    </w:p>
    <w:p>
      <w:pPr>
        <w:rPr>
          <w:rFonts w:hint="default" w:ascii="手札体-简" w:hAnsi="手札体-简" w:eastAsia="手札体-简" w:cs="手札体-简"/>
        </w:rPr>
      </w:pPr>
      <w:r>
        <w:rPr>
          <w:rFonts w:hint="default" w:ascii="手札体-简" w:hAnsi="手札体-简" w:eastAsia="手札体-简" w:cs="手札体-简"/>
        </w:rPr>
        <w:t>element = wd.find_elements_by_class_name('chinese')</w:t>
      </w:r>
    </w:p>
    <w:p>
      <w:pPr>
        <w:rPr>
          <w:rFonts w:hint="default"/>
        </w:rPr>
      </w:pPr>
      <w:r>
        <w:rPr>
          <w:rFonts w:hint="default"/>
        </w:rPr>
        <w:t>或者</w:t>
      </w:r>
    </w:p>
    <w:p>
      <w:pPr>
        <w:rPr>
          <w:rFonts w:hint="default" w:ascii="手札体-简" w:hAnsi="手札体-简" w:eastAsia="手札体-简" w:cs="手札体-简"/>
        </w:rPr>
      </w:pPr>
      <w:r>
        <w:rPr>
          <w:rFonts w:hint="default" w:ascii="手札体-简" w:hAnsi="手札体-简" w:eastAsia="手札体-简" w:cs="手札体-简"/>
        </w:rPr>
        <w:t>element = wd.find_elements_by_class_name('student')</w:t>
      </w:r>
    </w:p>
    <w:p>
      <w:pPr>
        <w:rPr>
          <w:rFonts w:hint="default"/>
        </w:rPr>
      </w:pPr>
      <w:r>
        <w:rPr>
          <w:rFonts w:hint="default"/>
        </w:rPr>
        <w:t>而不能这样写</w:t>
      </w:r>
    </w:p>
    <w:p>
      <w:pPr>
        <w:rPr>
          <w:rFonts w:hint="default" w:ascii="手札体-简" w:hAnsi="手札体-简" w:eastAsia="手札体-简" w:cs="手札体-简"/>
        </w:rPr>
      </w:pPr>
      <w:r>
        <w:rPr>
          <w:rFonts w:hint="default" w:ascii="手札体-简" w:hAnsi="手札体-简" w:eastAsia="手札体-简" w:cs="手札体-简"/>
        </w:rPr>
        <w:t>element = wd.find_elements_by_class_name('chinese student')</w:t>
      </w:r>
    </w:p>
    <w:p>
      <w:pPr>
        <w:pStyle w:val="4"/>
        <w:bidi w:val="0"/>
        <w:rPr>
          <w:rFonts w:hint="default"/>
        </w:rPr>
      </w:pPr>
      <w:bookmarkStart w:id="54" w:name="_Toc1145648635"/>
      <w:r>
        <w:rPr>
          <w:rFonts w:hint="default"/>
        </w:rPr>
        <w:t>根据tag名选择元素</w:t>
      </w:r>
      <w:bookmarkEnd w:id="54"/>
    </w:p>
    <w:p>
      <w:pPr>
        <w:rPr>
          <w:rFonts w:hint="default"/>
        </w:rPr>
      </w:pPr>
      <w:r>
        <w:rPr>
          <w:rFonts w:hint="default"/>
        </w:rPr>
        <w:t>我们可以通过find_elements_by_tag_name来查找元素。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selenium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webdriver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 = webdriver.Chrome()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wd.get(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'http://cdn1.python3.vip/files/selenium/sample1.html'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根据 tag name 选择元素，返回的是 一个列表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里面 都是 tag 名为 div 的元素对应的 WebElement对象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elements = wd.find_elements_by_tag_name(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'div'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取出列表中的每个 WebElement对象，打印出其text属性的值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text属性就是该 WebElement对象对应的元素在网页中的文本内容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element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elements: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print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(element.text)</w:t>
      </w:r>
    </w:p>
    <w:p>
      <w:pPr>
        <w:pStyle w:val="4"/>
        <w:bidi w:val="0"/>
        <w:rPr>
          <w:rFonts w:hint="default"/>
        </w:rPr>
      </w:pPr>
      <w:bookmarkStart w:id="55" w:name="_Toc578229443"/>
      <w:r>
        <w:rPr>
          <w:rFonts w:hint="default"/>
        </w:rPr>
        <w:t>通过WebElement对象选择元素</w:t>
      </w:r>
      <w:bookmarkEnd w:id="55"/>
    </w:p>
    <w:p>
      <w:pPr>
        <w:rPr>
          <w:rFonts w:hint="default"/>
        </w:rPr>
      </w:pPr>
      <w:r>
        <w:rPr>
          <w:rFonts w:hint="default"/>
        </w:rPr>
        <w:t>不仅 WebDriver对象有选择元素的方法，WebElement对象也有选择元素的方法。</w:t>
      </w:r>
    </w:p>
    <w:p>
      <w:pPr>
        <w:rPr>
          <w:rFonts w:hint="default"/>
        </w:rPr>
      </w:pPr>
      <w:r>
        <w:rPr>
          <w:rFonts w:hint="default"/>
        </w:rPr>
        <w:t>WebElement对象也可以调用 find_elements_by_xxx，  find_element_by_xxx 之类的方法。WebDriver 对象选择元素的范围是整个web页面， 而WebElement 对象选择元素的范围是该元素的内部。</w:t>
      </w:r>
    </w:p>
    <w:p>
      <w:pPr>
        <w:rPr>
          <w:rFonts w:hint="default"/>
        </w:rPr>
      </w:pPr>
      <w:r>
        <w:rPr>
          <w:rFonts w:hint="default"/>
        </w:rPr>
        <w:t>有如下HTML内容：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="container"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="layer1"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="inner11"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    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内层11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="inner12"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    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内层12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="layer2"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="inner21"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    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内层21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代码如下：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hint="default"/>
        </w:rPr>
      </w:pP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selenium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webdriver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 = webdriver.Chrome()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wd.get(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'http://cdn1.python3.vip/files/selenium/sample1.html'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 = wd.find_element_by_id(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'container'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限制 选择元素的范围是 id 为 container 元素的内部。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spans = element.find_elements_by_tag_name(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'span'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span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spans: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print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(span.text)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返回结果为：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内层11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内层12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内层21</w:t>
      </w:r>
    </w:p>
    <w:p>
      <w:pPr>
        <w:pStyle w:val="4"/>
        <w:bidi w:val="0"/>
        <w:rPr>
          <w:rFonts w:hint="default"/>
        </w:rPr>
      </w:pPr>
      <w:bookmarkStart w:id="56" w:name="_Toc938745826"/>
      <w:r>
        <w:rPr>
          <w:rFonts w:hint="default"/>
        </w:rPr>
        <w:t>等待界面元素的出现</w:t>
      </w:r>
      <w:bookmarkEnd w:id="56"/>
    </w:p>
    <w:p>
      <w:pPr>
        <w:rPr>
          <w:rFonts w:hint="default"/>
        </w:rPr>
      </w:pPr>
      <w:r>
        <w:rPr>
          <w:rFonts w:hint="default"/>
          <w:lang w:val="en-US" w:eastAsia="zh-CN"/>
        </w:rPr>
        <w:t>在我们进行网页操作的时候， 有的元素内容不是可以立即出现的， 可能会等待一段时间。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Selenium提供了一个更合理的解决方案，如下：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当发现元素没有找到的时候，并不立即返回找不到元素的错误。而是周期性（每隔半秒钟）重新寻找该元素，直到该元素找到，或者超出指定最大等待时长，这时才抛出异常（如果是 find_elements 之类的方法，则是返回空列表）。</w:t>
      </w:r>
    </w:p>
    <w:p>
      <w:pPr>
        <w:rPr>
          <w:rFonts w:hint="default"/>
        </w:rPr>
      </w:pPr>
      <w:r>
        <w:rPr>
          <w:rFonts w:hint="default"/>
        </w:rPr>
        <w:t>Selenium 的 Webdriver 对象 有个方法叫  implicitly_wait。该方法接受一个参数，用来指定最大等待时长。</w:t>
      </w:r>
    </w:p>
    <w:p>
      <w:pPr>
        <w:rPr>
          <w:rFonts w:hint="default"/>
        </w:rPr>
      </w:pPr>
      <w:r>
        <w:rPr>
          <w:rFonts w:hint="default"/>
        </w:rPr>
        <w:t>具体实现如下：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selenium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webdriver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 = webdriver.Chrome()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设置最大等待时长为 10s。此后，所有find_element(s)之类的方法都会使用该策略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如果找不到，则每隔0.5s查询一次，直到找到该元素或超出限定时长（这里是10s）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wd.implicitly_wait(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wd.get(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'https://www.baidu.com'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 = wd.find_element_by_id(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'kw'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element.send_keys(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'selenium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\n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 = wd.find_element_by_id(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'1'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 xml:space="preserve">print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(element.text)</w:t>
      </w:r>
    </w:p>
    <w:p>
      <w:pPr>
        <w:pStyle w:val="2"/>
        <w:bidi w:val="0"/>
      </w:pPr>
      <w:bookmarkStart w:id="57" w:name="_Toc348806192_WPSOffice_Level1"/>
      <w:bookmarkStart w:id="58" w:name="_Toc2086226720"/>
      <w:r>
        <w:t>操控元素</w:t>
      </w:r>
      <w:bookmarkEnd w:id="57"/>
      <w:bookmarkEnd w:id="58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操控元素通常包括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点击元素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在元素中输入字符串，通常是对输入框这样的元素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获取元素包含的信息，比如文本内容，元素的属性</w:t>
      </w:r>
    </w:p>
    <w:p>
      <w:pPr>
        <w:bidi w:val="0"/>
        <w:rPr>
          <w:rFonts w:hint="default"/>
          <w:b/>
          <w:bCs/>
        </w:rPr>
      </w:pPr>
      <w:bookmarkStart w:id="59" w:name="_Toc1246978471"/>
      <w:r>
        <w:rPr>
          <w:rFonts w:hint="default"/>
          <w:b/>
          <w:bCs/>
        </w:rPr>
        <w:t>点击元素</w:t>
      </w:r>
      <w:bookmarkEnd w:id="59"/>
    </w:p>
    <w:p>
      <w:pPr>
        <w:rPr>
          <w:rFonts w:hint="default"/>
        </w:rPr>
      </w:pPr>
      <w:r>
        <w:rPr>
          <w:rFonts w:hint="default"/>
        </w:rPr>
        <w:t>即是WebElement对象的click方法，这个已经接触。</w:t>
      </w:r>
    </w:p>
    <w:p>
      <w:pPr>
        <w:rPr>
          <w:rFonts w:hint="default"/>
        </w:rPr>
      </w:pPr>
      <w:r>
        <w:rPr>
          <w:rFonts w:hint="default"/>
        </w:rPr>
        <w:t>不过在点击时，点击的是对应元素的中心点位置。</w:t>
      </w:r>
    </w:p>
    <w:p>
      <w:pPr>
        <w:pStyle w:val="3"/>
        <w:bidi w:val="0"/>
        <w:rPr>
          <w:rFonts w:hint="default"/>
        </w:rPr>
      </w:pPr>
      <w:bookmarkStart w:id="60" w:name="_Toc674251024"/>
      <w:bookmarkStart w:id="61" w:name="_Toc653046943_WPSOffice_Level2"/>
      <w:r>
        <w:rPr>
          <w:rFonts w:hint="default"/>
        </w:rPr>
        <w:t>输入框</w:t>
      </w:r>
      <w:bookmarkEnd w:id="60"/>
      <w:bookmarkEnd w:id="61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  <w:lang w:val="en-US" w:eastAsia="zh-CN"/>
        </w:rPr>
        <w:t>输入字符串</w:t>
      </w:r>
      <w:r>
        <w:rPr>
          <w:rFonts w:hint="default"/>
          <w:lang w:val="en-US" w:eastAsia="zh-CN"/>
        </w:rPr>
        <w:t>也非常简单，就是调用元素WebElement对象的send_keys方法。前面我们也已经学过。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如果我们要把输入框中已经有的内容清除掉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可以使用WebElement对象的</w:t>
      </w:r>
      <w:r>
        <w:rPr>
          <w:rFonts w:hint="default"/>
          <w:b/>
          <w:bCs/>
          <w:lang w:val="en-US" w:eastAsia="zh-CN"/>
        </w:rPr>
        <w:t>clear</w:t>
      </w:r>
      <w:r>
        <w:rPr>
          <w:rFonts w:hint="default"/>
          <w:lang w:val="en-US" w:eastAsia="zh-CN"/>
        </w:rPr>
        <w:t>方法</w:t>
      </w:r>
      <w:r>
        <w:rPr>
          <w:rFonts w:hint="default"/>
          <w:lang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有如下HTML内容：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&lt;input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="input1"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value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="请输入姓名"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&lt;br&gt;&lt;br&gt;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&lt;/div&gt;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需要先清除输入框内的placeholder：“请输入姓名”，然后再输入内容。代码如下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 = wd.find_element_by_id(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"input1"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element.clear() 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清除输入框已有的字符串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element.send_keys(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'selenium'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) 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输入新字符串</w:t>
      </w:r>
    </w:p>
    <w:p>
      <w:pPr>
        <w:pStyle w:val="3"/>
        <w:bidi w:val="0"/>
        <w:rPr>
          <w:rFonts w:hint="default"/>
          <w:lang w:eastAsia="zh-CN"/>
        </w:rPr>
      </w:pPr>
      <w:bookmarkStart w:id="62" w:name="_Toc2118534831_WPSOffice_Level2"/>
      <w:bookmarkStart w:id="63" w:name="_Toc2013238796"/>
      <w:r>
        <w:rPr>
          <w:rFonts w:hint="default"/>
          <w:lang w:eastAsia="zh-CN"/>
        </w:rPr>
        <w:t>获取元素信息</w:t>
      </w:r>
      <w:bookmarkEnd w:id="62"/>
      <w:bookmarkEnd w:id="63"/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获取元素的文本内容（展示在界面上的内容），使用text属性。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 = wd.find_element_by_id(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'animal'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print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(element.text)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获取元素属性，使用get_attribute方法。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 = wd.find_element_by_id(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'input_name'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 获取class属性的值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print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(element.get_attribute(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'class'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获取元素对应的HTML文本内容。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获取整个HTML内容，使用get_attribute(“outerHTML”)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获取某个元素内部的HTML内容，使用get_attribute(“innerHTML”)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有HTML内容为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="container"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="layer1"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="inner11"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    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内层11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="inner12"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    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内层12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="layer2"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="inner21"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    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内层21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&lt;/div&gt;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实现代码为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selenium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webdriver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 = webdriver.Chrome()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wd.get(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'http://cdn1.python3.vip/files/selenium/sample1.html'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 = wd.find_element_by_id(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'container'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获取整个HTML内容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outer = element.get_attribute(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"outerHTML"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print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(outer)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print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"---"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*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获取id为container的元素的HTML内容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inner = element.get_attribute(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"innerHTML"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print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(inner)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运行结果为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&lt;div class="animal"&gt;</w:t>
      </w:r>
    </w:p>
    <w:p>
      <w:pPr>
        <w:pStyle w:val="15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&lt;span&gt;山羊&lt;/span&gt;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&lt;/div&gt;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="container"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="layer1"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="inner11"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    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内层11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="inner12"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    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内层12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="layer2"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="inner21"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    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内层21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------------------------------------------------------------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="layer1"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="inner11"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内层11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="inner12"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内层12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="layer2"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="inner21"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内层21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&lt;/div&gt;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获取输入框里面的文字。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获取input输入框的内容，使用get_attribute(“value”)。</w:t>
      </w:r>
    </w:p>
    <w:p>
      <w:pPr>
        <w:rPr>
          <w:rFonts w:hint="default" w:ascii="手札体-简" w:hAnsi="手札体-简" w:eastAsia="手札体-简" w:cs="手札体-简"/>
        </w:rPr>
      </w:pPr>
      <w:r>
        <w:rPr>
          <w:rFonts w:hint="default" w:ascii="手札体-简" w:hAnsi="手札体-简" w:eastAsia="手札体-简" w:cs="手札体-简"/>
        </w:rPr>
        <w:t>element = wd.find_element_by_id(“input1”)</w:t>
      </w:r>
    </w:p>
    <w:p>
      <w:pPr>
        <w:rPr>
          <w:rFonts w:hint="default" w:ascii="手札体-简" w:hAnsi="手札体-简" w:eastAsia="手札体-简" w:cs="手札体-简"/>
        </w:rPr>
      </w:pPr>
      <w:r>
        <w:rPr>
          <w:rFonts w:hint="default" w:ascii="手札体-简" w:hAnsi="手札体-简" w:eastAsia="手札体-简" w:cs="手札体-简"/>
        </w:rPr>
        <w:t>print(element.get_attribute(‘value’))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获取展示在界面上的内容，使用text属性。有时，元素的文本内容没有完全展示在界面上，使用text可能会有问题，可以尝试使用element.get_attribute(‘innerText’)，或者element.get_attribute(‘textContext’).</w:t>
      </w:r>
    </w:p>
    <w:p>
      <w:pPr>
        <w:pStyle w:val="2"/>
        <w:bidi w:val="0"/>
        <w:rPr>
          <w:rFonts w:hint="default"/>
          <w:lang w:eastAsia="zh-CN"/>
        </w:rPr>
      </w:pPr>
      <w:bookmarkStart w:id="64" w:name="_Toc1902796281_WPSOffice_Level1"/>
      <w:bookmarkStart w:id="65" w:name="_Toc752102240"/>
      <w:r>
        <w:rPr>
          <w:rFonts w:hint="default"/>
          <w:lang w:eastAsia="zh-CN"/>
        </w:rPr>
        <w:t>通过CSS Selector来选择元素</w:t>
      </w:r>
      <w:bookmarkEnd w:id="64"/>
      <w:bookmarkEnd w:id="65"/>
    </w:p>
    <w:p>
      <w:pPr>
        <w:rPr>
          <w:rFonts w:hint="default"/>
        </w:rPr>
      </w:pPr>
      <w:r>
        <w:rPr>
          <w:rFonts w:hint="default"/>
        </w:rPr>
        <w:t>Selenium提供了多种选择元素的方法。之前介绍的应用面还不够广泛，现在介绍另一种选择元素的方法：通过CSS Selector来选择页面元素</w:t>
      </w:r>
    </w:p>
    <w:p>
      <w:pPr>
        <w:pStyle w:val="3"/>
        <w:bidi w:val="0"/>
        <w:rPr>
          <w:rFonts w:hint="default"/>
        </w:rPr>
      </w:pPr>
      <w:bookmarkStart w:id="66" w:name="_Toc936037357_WPSOffice_Level2"/>
      <w:r>
        <w:rPr>
          <w:rFonts w:hint="default"/>
        </w:rPr>
        <w:t>CSS Selector如何选择元素</w:t>
      </w:r>
      <w:bookmarkEnd w:id="66"/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这里首先要了解CSS的功能。CSS使页面更美化，指定了某些元素的显示样式。CSS的特长就是指定元素，所以selenium可以借助CSS来选择元素。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基本语法：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find_element_by_css_selector(“CSS params”)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当然也有选择多个元素的find_elements_by_css_selector(“CSS params”)</w:t>
      </w:r>
    </w:p>
    <w:p>
      <w:pPr>
        <w:pStyle w:val="3"/>
        <w:bidi w:val="0"/>
        <w:rPr>
          <w:rFonts w:hint="default"/>
        </w:rPr>
      </w:pPr>
      <w:bookmarkStart w:id="67" w:name="_Toc1662144824_WPSOffice_Level2"/>
      <w:r>
        <w:rPr>
          <w:rFonts w:hint="default"/>
        </w:rPr>
        <w:t>根据tag名、id、class来选择元素</w:t>
      </w:r>
      <w:bookmarkEnd w:id="67"/>
    </w:p>
    <w:p>
      <w:pPr>
        <w:numPr>
          <w:ilvl w:val="0"/>
          <w:numId w:val="0"/>
        </w:numPr>
        <w:ind w:leftChars="0"/>
        <w:rPr>
          <w:rFonts w:hint="default" w:ascii="手札体-简" w:hAnsi="手札体-简" w:eastAsia="手札体-简" w:cs="手札体-简"/>
        </w:rPr>
      </w:pPr>
      <w:r>
        <w:rPr>
          <w:rFonts w:hint="default"/>
        </w:rPr>
        <w:t>CSS Selector 同样可以根据tag名、id 属性和 class属性 来 选择元素。假设有如下网页内容：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hint="default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&lt;html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lang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="en"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&gt;&lt;head&gt;&lt;meta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http-equiv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="Content-Type"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content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="text/html; charset=UTF-8"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&lt;title&gt;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网页名称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&lt;/title&gt;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&lt;style&gt;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.animal {color: red;}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&lt;/style&gt;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&lt;/head&gt;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&lt;body&gt;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class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="plant"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土豆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class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="plant"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洋葱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class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="plant"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白菜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class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="animal"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狮子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class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="animal"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老虎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class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="animal"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山羊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&lt;input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type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="text"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="searchtext"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&lt;/body&gt;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&lt;/html&gt;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根据 tag名选择元素</w:t>
      </w:r>
    </w:p>
    <w:p>
      <w:pPr>
        <w:rPr>
          <w:rFonts w:hint="default"/>
        </w:rPr>
      </w:pPr>
      <w:r>
        <w:rPr>
          <w:rFonts w:hint="default"/>
        </w:rPr>
        <w:t>直接写tag的名字即可，如选择网页所有tag名为div的元素</w:t>
      </w:r>
    </w:p>
    <w:p>
      <w:pPr>
        <w:rPr>
          <w:rFonts w:hint="default" w:ascii="手札体-简" w:hAnsi="手札体-简" w:eastAsia="手札体-简" w:cs="手札体-简"/>
        </w:rPr>
      </w:pPr>
      <w:r>
        <w:rPr>
          <w:rFonts w:hint="default" w:ascii="手札体-简" w:hAnsi="手札体-简" w:eastAsia="手札体-简" w:cs="手札体-简"/>
        </w:rPr>
        <w:t>elements = wd.find_elements_by_css_selector('div')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等价于</w:t>
      </w:r>
    </w:p>
    <w:p>
      <w:pPr>
        <w:rPr>
          <w:rFonts w:hint="default" w:ascii="手札体-简" w:hAnsi="手札体-简" w:eastAsia="手札体-简" w:cs="手札体-简"/>
        </w:rPr>
      </w:pPr>
      <w:r>
        <w:rPr>
          <w:rFonts w:hint="default" w:ascii="手札体-简" w:hAnsi="手札体-简" w:eastAsia="手札体-简" w:cs="手札体-简"/>
        </w:rPr>
        <w:t>elements = wd.find_elements_by_tag_name('div')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根据id属性选择元素</w:t>
      </w:r>
    </w:p>
    <w:p>
      <w:pPr>
        <w:rPr>
          <w:rFonts w:hint="default"/>
        </w:rPr>
      </w:pPr>
      <w:r>
        <w:rPr>
          <w:rFonts w:hint="default"/>
        </w:rPr>
        <w:t>需要在id号前面加上一个井号：#id值。如选择网页中的输入框</w:t>
      </w:r>
    </w:p>
    <w:p>
      <w:pPr>
        <w:rPr>
          <w:rFonts w:hint="default" w:ascii="手札体-简" w:hAnsi="手札体-简" w:eastAsia="手札体-简" w:cs="手札体-简"/>
        </w:rPr>
      </w:pPr>
      <w:r>
        <w:rPr>
          <w:rFonts w:hint="default" w:ascii="手札体-简" w:hAnsi="手札体-简" w:eastAsia="手札体-简" w:cs="手札体-简"/>
        </w:rPr>
        <w:t>element = wd.find_element_by_css_selector(“#searchtext”)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根据class属性选择元素</w:t>
      </w:r>
    </w:p>
    <w:p>
      <w:pPr>
        <w:rPr>
          <w:rFonts w:hint="default"/>
        </w:rPr>
      </w:pPr>
      <w:r>
        <w:rPr>
          <w:rFonts w:hint="default"/>
        </w:rPr>
        <w:t>需要在class名称前加点：.class值。如选择网页中class为plant的元素。</w:t>
      </w:r>
    </w:p>
    <w:p>
      <w:pPr>
        <w:rPr>
          <w:rFonts w:hint="default" w:ascii="手札体-简" w:hAnsi="手札体-简" w:eastAsia="手札体-简" w:cs="手札体-简"/>
        </w:rPr>
      </w:pPr>
      <w:r>
        <w:rPr>
          <w:rFonts w:hint="default" w:ascii="手札体-简" w:hAnsi="手札体-简" w:eastAsia="手札体-简" w:cs="手札体-简"/>
        </w:rPr>
        <w:t>element = wd.find_elements_by_css_selector(“.plant”)</w:t>
      </w:r>
    </w:p>
    <w:p>
      <w:pPr>
        <w:rPr>
          <w:rFonts w:hint="default"/>
        </w:rPr>
      </w:pPr>
      <w:r>
        <w:rPr>
          <w:rFonts w:hint="default"/>
        </w:rPr>
        <w:t>等价于</w:t>
      </w:r>
    </w:p>
    <w:p>
      <w:pPr>
        <w:rPr>
          <w:rFonts w:hint="default" w:ascii="手札体-简" w:hAnsi="手札体-简" w:eastAsia="手札体-简" w:cs="手札体-简"/>
        </w:rPr>
      </w:pPr>
      <w:r>
        <w:rPr>
          <w:rFonts w:hint="default" w:ascii="手札体-简" w:hAnsi="手札体-简" w:eastAsia="手札体-简" w:cs="手札体-简"/>
        </w:rPr>
        <w:t>element = wd.find_elements_by_class_name(“plant”)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因为这里有多个元素符合条件，所以选择elements而不是element。</w:t>
      </w:r>
    </w:p>
    <w:p>
      <w:pPr>
        <w:pStyle w:val="3"/>
        <w:bidi w:val="0"/>
        <w:rPr>
          <w:rFonts w:hint="default"/>
        </w:rPr>
      </w:pPr>
      <w:bookmarkStart w:id="68" w:name="_Toc1200776792_WPSOffice_Level2"/>
      <w:r>
        <w:rPr>
          <w:rFonts w:hint="default"/>
        </w:rPr>
        <w:t>选择子元素和后代元素</w:t>
      </w:r>
      <w:bookmarkEnd w:id="68"/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HTML中，元素的结构可以很复杂，可能会有多层次的包含关系。有如下HTML内容。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&lt;div class="animal"&gt;</w:t>
      </w:r>
    </w:p>
    <w:p>
      <w:pPr>
        <w:pStyle w:val="15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&lt;span&gt;山羊&lt;/span&gt;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&lt;/div&gt;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="container"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="layer1"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="inner11"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    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内层11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="inner12"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    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内层12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="layer2"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="inner21"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    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内层21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介绍：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id 为 container 的div元素包含了 id 为  layer1 和  layer2 的两个div元素。这种包含是直接包含，中间没有其他的层次的元素了。所以 id 为  layer1 和  layer2 的两个div元素是 id 为 container 的div元素的直接子元素。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同样 id 为  inner11 和  inner12 的两个div元素也是 id 为layer1 的 div 元素的直接子元素。 id 为  inner21 这个div元素也是 id 为  layer2 的div元素的直接子元素。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而对于 id 为 container 的div元素来说， id 为  inner11 、inner12 、inner22 的元素和两个  span类型的元素都不是它的直接子元素。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虽然不是直接子元素， 但是它们还是在  container 的内部， 可以称之为它的后代元素。后代元素也包括了直接子元素，比如 id 为  layer1 和  layer2 的两个div元素也可以说是 id 为 container 的div元素的直接子元素，同时也是后代元素。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CSS选择子元素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如果元素2 是元素1 的直接子元素，CSS Selector </w:t>
      </w:r>
      <w:r>
        <w:rPr>
          <w:rFonts w:hint="default"/>
          <w:b/>
          <w:bCs/>
        </w:rPr>
        <w:t>选择子元素</w:t>
      </w:r>
      <w:r>
        <w:rPr>
          <w:rFonts w:hint="default"/>
        </w:rPr>
        <w:t>的语法为：</w:t>
      </w:r>
    </w:p>
    <w:p>
      <w:pPr>
        <w:rPr>
          <w:rFonts w:hint="default" w:ascii="手札体-简" w:hAnsi="手札体-简" w:eastAsia="手札体-简" w:cs="手札体-简"/>
        </w:rPr>
      </w:pPr>
      <w:r>
        <w:rPr>
          <w:rFonts w:hint="default" w:ascii="手札体-简" w:hAnsi="手札体-简" w:eastAsia="手札体-简" w:cs="手札体-简"/>
        </w:rPr>
        <w:t>元素1 &gt; 元素2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注意，最终选择的元素是元素2，并且要求这个元素2 是元素1 的直接子元素。</w:t>
      </w:r>
    </w:p>
    <w:p>
      <w:pPr>
        <w:rPr>
          <w:rFonts w:hint="default"/>
        </w:rPr>
      </w:pPr>
      <w:r>
        <w:rPr>
          <w:rFonts w:hint="default"/>
        </w:rPr>
        <w:t>也支持更多层级的选择，比如</w:t>
      </w:r>
    </w:p>
    <w:p>
      <w:pPr>
        <w:rPr>
          <w:rFonts w:hint="default" w:ascii="手札体-简" w:hAnsi="手札体-简" w:eastAsia="手札体-简" w:cs="手札体-简"/>
        </w:rPr>
      </w:pPr>
      <w:r>
        <w:rPr>
          <w:rFonts w:hint="default" w:ascii="手札体-简" w:hAnsi="手札体-简" w:eastAsia="手札体-简" w:cs="手札体-简"/>
        </w:rPr>
        <w:t>元素1 &gt; 元素2 &gt; 元素3 &gt; 元素4</w:t>
      </w:r>
    </w:p>
    <w:p>
      <w:pPr>
        <w:rPr>
          <w:rFonts w:hint="default"/>
        </w:rPr>
      </w:pPr>
      <w:r>
        <w:rPr>
          <w:rFonts w:hint="default"/>
        </w:rPr>
        <w:t>就是选择元素1 里面的子元素  元素2 里面的子元素  元素3 里面的子元素  元素4 ， 最终选择的元素是 元素4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3.2 CSS选择后代元素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如果元素2 是元素1 的后代元素，CSS Selector </w:t>
      </w:r>
      <w:r>
        <w:rPr>
          <w:rFonts w:hint="default"/>
          <w:b/>
          <w:bCs/>
        </w:rPr>
        <w:t>选择后代元素</w:t>
      </w:r>
      <w:r>
        <w:rPr>
          <w:rFonts w:hint="default"/>
        </w:rPr>
        <w:t>的语法是这样的</w:t>
      </w:r>
    </w:p>
    <w:p>
      <w:pPr>
        <w:rPr>
          <w:rFonts w:hint="default" w:ascii="手札体-简" w:hAnsi="手札体-简" w:eastAsia="手札体-简" w:cs="手札体-简"/>
        </w:rPr>
      </w:pPr>
      <w:r>
        <w:rPr>
          <w:rFonts w:hint="default" w:ascii="手札体-简" w:hAnsi="手札体-简" w:eastAsia="手札体-简" w:cs="手札体-简"/>
        </w:rPr>
        <w:t>元素1   元素2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中间是一个或者多个空格隔开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最终选择的元素是元素2 ，并且要求这个元素2 是元素1 的后代元素（当然子元素也可以这么写）。</w:t>
      </w:r>
      <w:r>
        <w:rPr>
          <w:rFonts w:hint="default"/>
        </w:rPr>
        <w:br w:type="textWrapping"/>
      </w:r>
      <w:r>
        <w:rPr>
          <w:rFonts w:hint="default"/>
        </w:rPr>
        <w:t>后代元素也支持更多层级的选择，比如</w:t>
      </w:r>
    </w:p>
    <w:p>
      <w:pPr>
        <w:rPr>
          <w:rFonts w:hint="default" w:ascii="手札体-简" w:hAnsi="手札体-简" w:eastAsia="手札体-简" w:cs="手札体-简"/>
        </w:rPr>
      </w:pPr>
      <w:r>
        <w:rPr>
          <w:rFonts w:hint="default" w:ascii="手札体-简" w:hAnsi="手札体-简" w:eastAsia="手札体-简" w:cs="手札体-简"/>
        </w:rPr>
        <w:t>元素1   元素2   元素3  元素4</w:t>
      </w:r>
    </w:p>
    <w:p>
      <w:pPr>
        <w:rPr>
          <w:rFonts w:hint="default"/>
        </w:rPr>
      </w:pPr>
      <w:r>
        <w:rPr>
          <w:rFonts w:hint="default"/>
        </w:rPr>
        <w:t>最终选择的元素是元素4</w:t>
      </w:r>
    </w:p>
    <w:p>
      <w:pPr>
        <w:pStyle w:val="3"/>
        <w:bidi w:val="0"/>
        <w:rPr>
          <w:rFonts w:hint="default"/>
        </w:rPr>
      </w:pPr>
      <w:bookmarkStart w:id="69" w:name="_Toc1551712285_WPSOffice_Level2"/>
      <w:r>
        <w:rPr>
          <w:rFonts w:hint="default"/>
        </w:rPr>
        <w:t>根据属性选择</w:t>
      </w:r>
      <w:bookmarkEnd w:id="69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  <w:lang w:eastAsia="zh-CN"/>
        </w:rPr>
        <w:t>css 选择器支持通过任何属性来选择元素，语法是用一个方括号 [] 。有如下HTML内容。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&lt;div class="animal" name=”goat”&gt;</w:t>
      </w:r>
    </w:p>
    <w:p>
      <w:pPr>
        <w:pStyle w:val="15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&lt;span&gt;山羊&lt;/span&gt;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可以通过name属性来选择：</w:t>
      </w:r>
    </w:p>
    <w:p>
      <w:pPr>
        <w:rPr>
          <w:rFonts w:hint="default" w:ascii="手札体-简" w:hAnsi="手札体-简" w:eastAsia="手札体-简" w:cs="手札体-简"/>
        </w:rPr>
      </w:pPr>
      <w:r>
        <w:rPr>
          <w:rFonts w:hint="default" w:ascii="手札体-简" w:hAnsi="手札体-简" w:eastAsia="手札体-简" w:cs="手札体-简"/>
        </w:rPr>
        <w:t>element = wd.find_element_by_css_selector(‘[name=”goat”]’)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需要注意引号的使用。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根据属性选择，还可以不指定属性值，如下表示选择所有具有属性名为name 的元素，不管它们的值是什么。</w:t>
      </w:r>
    </w:p>
    <w:p>
      <w:pPr>
        <w:rPr>
          <w:rFonts w:hint="default" w:ascii="手札体-简" w:hAnsi="手札体-简" w:eastAsia="手札体-简" w:cs="手札体-简"/>
          <w:lang w:eastAsia="zh-CN"/>
        </w:rPr>
      </w:pPr>
      <w:r>
        <w:rPr>
          <w:rFonts w:hint="default" w:ascii="手札体-简" w:hAnsi="手札体-简" w:eastAsia="手札体-简" w:cs="手札体-简"/>
        </w:rPr>
        <w:t>element = wd.find_element_by_css_selector(‘[name]’)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通过属性值，模糊查询包含某个字符串的元素。如下查询name属性包含goat字符串的元素，则name=“goat123”的元素也会被选择。</w:t>
      </w:r>
    </w:p>
    <w:p>
      <w:pPr>
        <w:rPr>
          <w:rFonts w:hint="default" w:ascii="手札体-简" w:hAnsi="手札体-简" w:eastAsia="手札体-简" w:cs="手札体-简"/>
        </w:rPr>
      </w:pPr>
      <w:r>
        <w:rPr>
          <w:rFonts w:hint="default" w:ascii="手札体-简" w:hAnsi="手札体-简" w:eastAsia="手札体-简" w:cs="手札体-简"/>
        </w:rPr>
        <w:t>element = wd.find_element_by_css_selector(‘[name*=”goat”]’)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查询属性值以特定的字符串开始和结尾。如下查询分别以abc开始和以xyz结尾的元素。</w:t>
      </w:r>
    </w:p>
    <w:p>
      <w:pPr>
        <w:rPr>
          <w:rFonts w:hint="default" w:ascii="手札体-简" w:hAnsi="手札体-简" w:eastAsia="手札体-简" w:cs="手札体-简"/>
        </w:rPr>
      </w:pPr>
      <w:r>
        <w:rPr>
          <w:rFonts w:hint="default" w:ascii="手札体-简" w:hAnsi="手札体-简" w:eastAsia="手札体-简" w:cs="手札体-简"/>
        </w:rPr>
        <w:t>element = wd.find_element_by_css_selector(‘[name^=”abct”]’)</w:t>
      </w:r>
    </w:p>
    <w:p>
      <w:pPr>
        <w:rPr>
          <w:rFonts w:hint="default" w:ascii="手札体-简" w:hAnsi="手札体-简" w:eastAsia="手札体-简" w:cs="手札体-简"/>
        </w:rPr>
      </w:pPr>
      <w:r>
        <w:rPr>
          <w:rFonts w:hint="default" w:ascii="手札体-简" w:hAnsi="手札体-简" w:eastAsia="手札体-简" w:cs="手札体-简"/>
        </w:rPr>
        <w:t>element = wd.find_element_by_css_selector(‘[name$=”xyz”]’)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可以同时查询符合多个属性值的元素。如下查询name为goat，并且class属性为animal的元素。</w:t>
      </w:r>
    </w:p>
    <w:p>
      <w:pPr>
        <w:rPr>
          <w:rFonts w:hint="default" w:ascii="手札体-简" w:hAnsi="手札体-简" w:eastAsia="手札体-简" w:cs="手札体-简"/>
        </w:rPr>
      </w:pPr>
      <w:r>
        <w:rPr>
          <w:rFonts w:hint="default" w:ascii="手札体-简" w:hAnsi="手札体-简" w:eastAsia="手札体-简" w:cs="手札体-简"/>
        </w:rPr>
        <w:t>element = wd.find_element_by_css_selector(‘[name=”goat”][class=”animal”]’)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以上属性查询可以和标签联合使用，来查询特定标签的相关属性元素。如下查询div标签中，name属性包含goat字符串的元素。</w:t>
      </w:r>
    </w:p>
    <w:p>
      <w:pPr>
        <w:rPr>
          <w:rFonts w:hint="default" w:ascii="手札体-简" w:hAnsi="手札体-简" w:eastAsia="手札体-简" w:cs="手札体-简"/>
        </w:rPr>
      </w:pPr>
      <w:r>
        <w:rPr>
          <w:rFonts w:hint="default" w:ascii="手札体-简" w:hAnsi="手札体-简" w:eastAsia="手札体-简" w:cs="手札体-简"/>
        </w:rPr>
        <w:t>element = wd.find_element_by_css_selector(‘div[name*=”goat”]’)</w:t>
      </w:r>
    </w:p>
    <w:p>
      <w:pPr>
        <w:pStyle w:val="3"/>
        <w:bidi w:val="0"/>
        <w:rPr>
          <w:rFonts w:hint="default"/>
        </w:rPr>
      </w:pPr>
      <w:bookmarkStart w:id="70" w:name="_Toc586964827_WPSOffice_Level2"/>
      <w:r>
        <w:rPr>
          <w:rFonts w:hint="default"/>
        </w:rPr>
        <w:t>选择语法的联合使用</w:t>
      </w:r>
      <w:bookmarkEnd w:id="7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其实在上一节已经接触过，比如属性和标签联合使用，你的CSS表达式越详细，选择的元素就越准确。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有如下HTML内容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="bottom"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class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="footer1"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&lt;span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class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="copyright"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版权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&lt;span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class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="date"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发布日期：2018-03-03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class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="footer2"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备案号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&lt;a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href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="http://www.miitbeian.gov.cn/"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苏ICP备88885574号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&lt;/a&gt;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&lt;/span&gt;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&lt;/div&gt;        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&lt;/div&gt;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  <w:lang w:eastAsia="zh-CN"/>
        </w:rPr>
        <w:t>我们要选择元素  &lt;span class='copyright'&gt;版权&lt;/span&gt;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CSS selector 表达式可以这样写：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div.footer1 &gt; span.copyright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就是选择一个class 属性值为 copyright 的 span 节点，并且要求其必须是 class 属性值为 footer1 的 div节点的子节点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也可以更简单：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.footer1 &gt; .copyright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就是选择一个class 属性值为copyright 的节点（不限类型）， 并且要求其必须是 class 属性值为 footer1 的节点的子节点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因为子元素同时也是后代元素，所以也可以这样写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.footer1  .copyright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以上三种方法，第一种最精确，第三种约束最弱。当然，你也可以加上上层关系使其更精确，即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 = wd.find_elements_by_css_selector(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"div#bottom &gt; div.footer1 &gt; span.copyright"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组选择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如果我们的选择条件是“或”的关系，该如何表达？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  <w:lang w:eastAsia="zh-CN"/>
        </w:rPr>
        <w:t>css选择器可以使用逗号 ，称之为组选择 ，像这样表示选择所有class 为 plant 或 class 为 animal 的元素。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 = wd.find_elements_by_css_selector(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".plant, .animal"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  <w:lang w:eastAsia="zh-CN"/>
        </w:rPr>
        <w:t>同时选择所有tag名为div的元素 或 id为BYHY的元素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 = wd.find_elements_by_css_selector(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"div, #BYHY"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注意：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逗号的优先级很低，所以div &gt; .plant, .animal 和 div &gt; .plant, div &gt; .animal有差别。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按次序选择子节点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有如下HTML内容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="t1"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&lt;h3&gt;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唐诗 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&lt;/h3&gt;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李白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&lt;p&gt;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静夜思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&lt;/p&gt;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杜甫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&lt;p&gt;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春夜喜雨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&lt;/p&gt;    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&lt;/div&gt;      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="t2"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&lt;h3&gt;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宋词 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&lt;/h3&gt;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苏轼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&lt;p&gt;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赤壁怀古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&lt;/p&gt;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&lt;p&gt;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明月几时有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&lt;/p&gt;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&lt;p&gt;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江城子·乙卯正月二十日夜记梦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&lt;/p&gt;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&lt;p&gt;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蝶恋花·春景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&lt;/p&gt;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辛弃疾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&lt;p&gt;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京口北固亭怀古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&lt;/p&gt;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&lt;p&gt;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青玉案·元夕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&lt;/p&gt;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&lt;p&gt;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西江月·夜行黄沙道中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&lt;/p&gt;  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&lt;/div&gt;  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父元素的第n个子节点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我们可以指定选择的元素 是父元素的第几个子节点，使用  nth-child。比如，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我们要选择 唐诗 和宋词 的第一个 作者，也就是说选择的是第2个子元素，并且是span类型，所以这样可以这样写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span:nth-child(2)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如果你不加节点类型限制，直接这样写  :nth-child(2)，就是选择所有位置为第2个的所有元素，不管是什么类型。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父元素的倒数第n个子节点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也可以反过来，选择的是父元素的倒数第几个子节点 ，使用 nth-last-child。比如：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p:nth-last-child(1)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就是选择第倒数第1个子元素，并且是p元素。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父元素的第几个某类型的子节点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我们可以指定选择的元素是父元素的第几个某类型的子节点，使用  nth-of-type。比如，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我们要选择 唐诗 和宋词 的第一个 作者，可以像上面那样思考：选择的是 第2个子元素，并且是span类型，所以可以这样写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span:nth-child(2)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还可以这样思考，选择的是第1个span类型的子元素，所以也可以这样写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span:nth-of-type(1)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父元素的倒数第几个某类型的子节点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当然也可以反过来，选择父元素的倒数第几个某类型的子节点，使用  nth-last-of-type。像这样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p:nth-last-of-type(2)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奇数节点和偶数节点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如果要选择的是父元素的 偶数节点，使用  nth-child(even)。比如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p:nth-child(even)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如果要选择的是父元素的 奇数节点，使用  nth-child(odd)。比如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p:nth-child(odd)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如果要选择的是父元素的 某类型偶数节点，使用  nth-of-type(even)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如果要选择的是父元素的 某类型奇数节点，使用  nth-of-type(odd)</w:t>
      </w:r>
    </w:p>
    <w:p>
      <w:pPr>
        <w:pStyle w:val="3"/>
        <w:bidi w:val="0"/>
        <w:rPr>
          <w:rFonts w:hint="default"/>
        </w:rPr>
      </w:pPr>
      <w:bookmarkStart w:id="71" w:name="_Toc1725456718_WPSOffice_Level2"/>
      <w:r>
        <w:rPr>
          <w:rFonts w:hint="default"/>
        </w:rPr>
        <w:t>兄弟节点的选择</w:t>
      </w:r>
      <w:bookmarkEnd w:id="71"/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相邻兄弟节点选择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上面的例子里面，我们要选择唐诗和宋词的第一个作者，还有一种思考方法，就是选择 h3  后面紧跟着的兄弟节点 span。这就是一种相邻兄弟关系，可以这样写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h3 + span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表示元素紧跟关系的是加号。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后续所有兄弟节点选择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如果要选择是 选择 h3  后面所有的兄弟节点 span，可以这样写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h3 ~ span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更多CSS选择器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参考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"http://www.w3school.com.cn/cssref/css_selectors.asp" </w:instrText>
      </w:r>
      <w:r>
        <w:rPr>
          <w:rFonts w:hint="default"/>
        </w:rPr>
        <w:fldChar w:fldCharType="separate"/>
      </w:r>
      <w:r>
        <w:rPr>
          <w:rStyle w:val="19"/>
          <w:rFonts w:hint="default"/>
        </w:rPr>
        <w:t>http://www.w3school.com.cn/cssref/css_selectors.asp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验证CSS表达式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进入开发者模式，选择查看页面元素（跳转Element），进入查找模式，在输入框中输入CSS表达式，看选中的元素是否是自己期望的。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下图验证CSS表达式：</w:t>
      </w:r>
      <w:r>
        <w:rPr>
          <w:rFonts w:hint="default"/>
          <w:b/>
          <w:bCs/>
        </w:rPr>
        <w:t>#bottom &gt; .footer2 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drawing>
          <wp:inline distT="0" distB="0" distL="114300" distR="114300">
            <wp:extent cx="5267960" cy="1804670"/>
            <wp:effectExtent l="0" t="0" r="1524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eastAsia="zh-CN"/>
        </w:rPr>
      </w:pPr>
      <w:bookmarkStart w:id="72" w:name="_Toc493601438"/>
      <w:bookmarkStart w:id="73" w:name="_Toc2118107290_WPSOffice_Level1"/>
      <w:r>
        <w:rPr>
          <w:rFonts w:hint="default"/>
          <w:lang w:eastAsia="zh-CN"/>
        </w:rPr>
        <w:t>frame切换/窗口切换</w:t>
      </w:r>
      <w:bookmarkEnd w:id="72"/>
      <w:bookmarkEnd w:id="73"/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当页面有多个frame或跳转窗口后，该</w:t>
      </w:r>
      <w:bookmarkStart w:id="95" w:name="_GoBack"/>
      <w:bookmarkEnd w:id="95"/>
      <w:r>
        <w:rPr>
          <w:rFonts w:hint="default"/>
        </w:rPr>
        <w:t>如何操作？</w:t>
      </w:r>
    </w:p>
    <w:p>
      <w:pPr>
        <w:pStyle w:val="3"/>
        <w:bidi w:val="0"/>
        <w:rPr>
          <w:rFonts w:hint="default"/>
        </w:rPr>
      </w:pPr>
      <w:bookmarkStart w:id="74" w:name="_Toc131890338_WPSOffice_Level2"/>
      <w:r>
        <w:rPr>
          <w:rFonts w:hint="default"/>
        </w:rPr>
        <w:t>切换frame</w:t>
      </w:r>
      <w:bookmarkEnd w:id="74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有如下HTML内容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&lt;body&gt;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class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="bodyname"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&lt;span&gt;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下面的内容是iframe中的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&lt;/span&gt;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&lt;iframe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src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="sample1.html"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="frame1"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name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="innerFrame"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width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="300"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height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="200"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&lt;html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lang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="en"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    &lt;head&gt;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        &lt;meta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charset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="UTF-8"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        &lt;title&gt;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测试网页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&lt;/title&gt;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    &lt;/head&gt;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    &lt;body&gt;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        &lt;input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type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="text"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="searchtext"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    &lt;/body&gt;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  &lt;/html&gt;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&lt;/iframe&gt;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="add"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&gt;&lt;/div&gt;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&lt;/body&gt;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切换到frame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如果需要选中id为searchtext的输入框，该如何选择？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如果你写为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 = wd.find_element_by_id(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'searchtext'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那么你会得到NoSuchElementException。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仔细查看会发现这些元素在一个iframe标签里。这个标签很特殊，它相当于另一个html页面，有自己的head和body。与之类似的还有frame标签。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而selenium默认链接最外层html中的内容。如果想要选择iframe里面的内容，需要定位到iframe标签，并切换。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selenium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webdriver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 = webdriver.Chrome()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wd.get(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'http://cdn1.python3.vip/files/selenium/sample2.html'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切换到iframe所包含的html文档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可以通过ID值"frame1"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wd.switch_to.frame(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"frame1"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 = wd.find_element_by_css_selector(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"#searchtext"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以上代码可以定位到id为searchtext的输入框。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定位frame的方法为wd.switch_to.frame(frame_reference). frame_reference是对你将要切换的frame的描述。共有4中方法切换，以本文为例：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index</w:t>
      </w:r>
      <w:r>
        <w:rPr>
          <w:rFonts w:hint="default"/>
        </w:rPr>
        <w:tab/>
      </w:r>
      <w:r>
        <w:rPr>
          <w:rFonts w:hint="default"/>
        </w:rPr>
        <w:t>wd.switch_to.frame(0) 表示切换到第1个（index为0）frame。当frame_reference为整数时，默认为index。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id属性值</w:t>
      </w:r>
      <w:r>
        <w:rPr>
          <w:rFonts w:hint="default"/>
        </w:rPr>
        <w:tab/>
      </w:r>
      <w:r>
        <w:rPr>
          <w:rFonts w:hint="default"/>
        </w:rPr>
        <w:t>wd.switch_to.frame("frame1")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name属性值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wd.switch_to.frame("innerFrame")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WebElement对象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wd.switch_to.frame(wd.find_element_by_tag_name("iframe"))或者wd.switch_to.frame(wd.find_element_by_css_selector('iframe[src*="sample"]'))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切换回主frame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我们切换到某个frame之后，操作都是针对frame里的内容，如何返回操作默认页面的内容呢？使用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wd.switch_to.default_content()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这个方法会切换回你刚进入该页面时的HTML页面。此时如果想选择id为“add”的div元素，就可以使用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wd.find_element_by_css_selector(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"div#add"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多层切换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frame可以有嵌套关系，所以selenium提供了切换到父frame的方法，这样方便查找上层frame。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wd.switch_to.parent_frame()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对于本例，1.2主切回默认HTML内容，也可以使用该方法，因为iframe的父frame刚好是默认的HTML内容。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补充：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在WebDriver的方法中，还有switch_to_frame方法，此方法已被switch_to.frame替代，建议使用后者。</w:t>
      </w:r>
    </w:p>
    <w:p>
      <w:pPr>
        <w:pStyle w:val="3"/>
        <w:bidi w:val="0"/>
        <w:rPr>
          <w:rFonts w:hint="default"/>
        </w:rPr>
      </w:pPr>
      <w:bookmarkStart w:id="75" w:name="_Toc477787062_WPSOffice_Level2"/>
      <w:r>
        <w:rPr>
          <w:rFonts w:hint="default"/>
        </w:rPr>
        <w:t>切换窗口</w:t>
      </w:r>
      <w:bookmarkEnd w:id="75"/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很多链接会打开一个新窗口。如果需要操作跳转后的窗口，就需要知道怎么判断当前窗口，一般使用WebDriver的title属性。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跳转新窗口的操作使用WebDriver的对象的switch_to属性的window方法。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wd.switch_to.window(handle)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其中handle是窗口句柄，可以理解为当前打开的一个浏览器标签。每个WebDriver对象都有一个window_handles属性，它是一个可迭代对象，里面包含所有可跳转的窗口句柄（handle）。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如下是切换窗口的部分代码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cur_win = wd.current_window_handle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all_handles = wd.window_handles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handle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all_handles: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handle != cur_win: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wd.switch_to.window(handle)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其中current_window_handle为当前窗口的handle。以上代码切换了不同的标签。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切换窗口还可以使用索引的方式，比如你新打开的窗口为最后一个，你可以这样写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wd.switch_to.window(all_handles[-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有了以上的介绍，切换回最初的窗口也很简单，可以把current_window_handle保存下来，在需要切换时直接使用保存的handle即可。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hint="default"/>
        </w:rPr>
      </w:pP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保存最初页面的handle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main_handle = wd.current_window_handle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跳转到其它标签页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wd.switch_to.window(all_handles[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])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其它页面操作结束后，跳转会主页面继续操作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wd.switch_to.window(main_handle)</w:t>
      </w:r>
    </w:p>
    <w:p>
      <w:pPr>
        <w:pStyle w:val="2"/>
        <w:bidi w:val="0"/>
        <w:rPr>
          <w:rFonts w:hint="default"/>
        </w:rPr>
      </w:pPr>
      <w:bookmarkStart w:id="76" w:name="_Toc192806711_WPSOffice_Level1"/>
      <w:bookmarkStart w:id="77" w:name="_Toc230040105"/>
      <w:r>
        <w:rPr>
          <w:rFonts w:hint="default"/>
        </w:rPr>
        <w:t>操作选择框</w:t>
      </w:r>
      <w:bookmarkEnd w:id="76"/>
      <w:bookmarkEnd w:id="77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  <w:lang w:eastAsia="zh-CN"/>
        </w:rPr>
        <w:t>常见的选择框包括： radio框、checkbox框、select框</w:t>
      </w:r>
    </w:p>
    <w:p>
      <w:pPr>
        <w:pStyle w:val="3"/>
        <w:bidi w:val="0"/>
        <w:rPr>
          <w:rFonts w:hint="default"/>
        </w:rPr>
      </w:pPr>
      <w:bookmarkStart w:id="78" w:name="_Toc725794901_WPSOffice_Level2"/>
      <w:r>
        <w:rPr>
          <w:rFonts w:hint="default"/>
        </w:rPr>
        <w:t>操作radio框</w:t>
      </w:r>
      <w:bookmarkEnd w:id="78"/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radio框是多个选项的单选，想选择某个元素时，直接调用元素的click方法即可。有如下HTML内容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="s_radio"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&lt;input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type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="radio"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name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="teacher"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value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="小江老师"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小江老师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&lt;br&gt;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&lt;input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type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="radio"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name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="teacher"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value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="小雷老师"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小雷老师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&lt;br&gt;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&lt;input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type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="radio"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name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="teacher"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value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="小凯老师"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checked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="checked"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小凯老师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当前选中的是小楷老师，如果需要切换选中小雷老师，操作如下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wd.find_element_by_css_selector(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'#s_radio input[value="小雷老师"]'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).click()</w:t>
      </w:r>
    </w:p>
    <w:p>
      <w:pPr>
        <w:pStyle w:val="3"/>
        <w:bidi w:val="0"/>
        <w:rPr>
          <w:rFonts w:hint="default"/>
        </w:rPr>
      </w:pPr>
      <w:bookmarkStart w:id="79" w:name="_Toc727786147_WPSOffice_Level2"/>
      <w:r>
        <w:rPr>
          <w:rFonts w:hint="default"/>
        </w:rPr>
        <w:t>操作checkbox框</w:t>
      </w:r>
      <w:bookmarkEnd w:id="79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checkbox是复选框，有多个选项，也可同时选择多个，每个选项点击切换选中状态。有如下HTML内容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id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="s_checkbox"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&lt;input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type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="checkbox"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name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="teacher"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value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="小江老师"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小江老师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&lt;br&gt;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&lt;input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type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="checkbox"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name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="teacher"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value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="小雷老师"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小雷老师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&lt;br&gt;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&lt;input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type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="checkbox"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name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="teacher"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value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="小凯老师"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checked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="checked"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小凯老师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如果想要同时选中小楷老师和小雷老师，操作如下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获取元素，这里css selector写的比较详细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elements = wd.find_elemnts_by_css_selector(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'div#s_checkbox &gt; input[name="teacher"]'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element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elements: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element.get_attribute(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"value"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)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"小雷老师"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"小楷老师"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一定要判断checkbox元素原来的状态再决定是否点击。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element.get_attribute(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"checked"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) !=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"checked"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element.click()</w:t>
      </w:r>
    </w:p>
    <w:p>
      <w:pPr>
        <w:pStyle w:val="3"/>
        <w:bidi w:val="0"/>
        <w:rPr>
          <w:rFonts w:hint="default"/>
        </w:rPr>
      </w:pPr>
      <w:bookmarkStart w:id="80" w:name="_Toc1982402964_WPSOffice_Level2"/>
      <w:r>
        <w:rPr>
          <w:rFonts w:hint="default"/>
        </w:rPr>
        <w:t>操作select框</w:t>
      </w:r>
      <w:bookmarkEnd w:id="8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radio框及checkbox框都是input元素，只是里面的type不同而已，select框则是一个新的select标签。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对于Select 选择框， Selenium 专门提供了一个 Select类 进行操作。通过传递一个元素来创建一个Select实例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selenium.webdriver.support.ui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Select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hint="default"/>
          <w:lang w:eastAsia="zh-CN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 省略部分代码，element是一个select标签对象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select = Select(element)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有以下常用方法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select_by_value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根据选项的 value属性值 ，选择元素。比如，下面的HTML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&lt;option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value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="foo"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Bar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&lt;/option&gt;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就可以根据 foo 这个值选择该选项，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hint="default"/>
          <w:lang w:eastAsia="zh-CN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select.select_by_value(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'foo'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select_by_index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根据选项的 次序 （从0开始），选择元素。如选择第2个选项（index为1）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hint="default"/>
          <w:lang w:eastAsia="zh-CN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select.select_by_index(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select_by_visible_text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根据选项的 可见文本 ，选择元素。比如，选择显示内容为“visible content”的选项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select.select_by_visible_text(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'visible content'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all_selected_options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该方法会打印出所有已选择的选项。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其它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有选择就有反选，对应的方法为：deselect_by_value，deselect_by_index，deselect_by_visible_text，deselect_all（注意没有select_all方法）。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最后，select有单选框和多选框，根据实际来组合使用以上方法。</w:t>
      </w:r>
    </w:p>
    <w:p>
      <w:pPr>
        <w:pStyle w:val="2"/>
        <w:bidi w:val="0"/>
        <w:rPr>
          <w:rFonts w:hint="default"/>
          <w:lang w:eastAsia="zh-CN"/>
        </w:rPr>
      </w:pPr>
      <w:bookmarkStart w:id="81" w:name="_Toc2097052101_WPSOffice_Level1"/>
      <w:bookmarkStart w:id="82" w:name="_Toc813480135"/>
      <w:r>
        <w:rPr>
          <w:rFonts w:hint="default"/>
          <w:lang w:eastAsia="zh-CN"/>
        </w:rPr>
        <w:t>页面动作</w:t>
      </w:r>
      <w:bookmarkEnd w:id="81"/>
      <w:bookmarkEnd w:id="82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实际应用中，我们不仅需要对页面进行元素选择，输入字符串，还需要进行鼠标右键点击、双击、移动鼠标到某个元素、鼠标拖拽等操作。Selenium提供了ActionChains类来实现这些操作。</w:t>
      </w:r>
    </w:p>
    <w:p>
      <w:pPr>
        <w:pStyle w:val="3"/>
        <w:bidi w:val="0"/>
        <w:rPr>
          <w:rFonts w:hint="default"/>
          <w:lang w:eastAsia="zh-CN"/>
        </w:rPr>
      </w:pPr>
      <w:bookmarkStart w:id="83" w:name="_Toc37832743_WPSOffice_Level2"/>
      <w:r>
        <w:rPr>
          <w:rFonts w:hint="default"/>
          <w:lang w:eastAsia="zh-CN"/>
        </w:rPr>
        <w:t>移动鼠标到元素</w:t>
      </w:r>
      <w:bookmarkEnd w:id="83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首先需要创建一个ActionChains类的实例，然后使用move_to_element方法来移动鼠标到指定的元素，该方法给ActionChains</w:t>
      </w:r>
      <w:r>
        <w:rPr>
          <w:rFonts w:hint="default"/>
          <w:b/>
          <w:bCs/>
          <w:lang w:eastAsia="zh-CN"/>
        </w:rPr>
        <w:t>添加</w:t>
      </w:r>
      <w:r>
        <w:rPr>
          <w:rFonts w:hint="default"/>
          <w:lang w:eastAsia="zh-CN"/>
        </w:rPr>
        <w:t>所要执行的动作，返回值为self。ActionChains的perform方法为执行所有设定的动作，所以还需要调用perform方法来真正</w:t>
      </w:r>
      <w:r>
        <w:rPr>
          <w:rFonts w:hint="default"/>
          <w:b/>
          <w:bCs/>
          <w:lang w:eastAsia="zh-CN"/>
        </w:rPr>
        <w:t>执行</w:t>
      </w:r>
      <w:r>
        <w:rPr>
          <w:rFonts w:hint="default"/>
          <w:lang w:eastAsia="zh-CN"/>
        </w:rPr>
        <w:t>操作。如下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selenium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webdriver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selenium.webdriver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ActionChains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 = webdriver.Chrome()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wd.get(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"https://www.baidu.com/"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wd.maximize_window()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更多产品的元素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 = wd.find_element_by_css_selector(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'a[name="tj_briicon"]'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ac = ActionChains(wd)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添加动作并执行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ac.move_to_element(element).perform()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其它动作：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4"/>
        <w:gridCol w:w="1574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perform()</w:t>
            </w:r>
          </w:p>
        </w:tc>
        <w:tc>
          <w:tcPr>
            <w:tcW w:w="21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执行设定的动作</w:t>
            </w:r>
          </w:p>
        </w:tc>
        <w:tc>
          <w:tcPr>
            <w:tcW w:w="35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reset_actions()</w:t>
            </w:r>
          </w:p>
        </w:tc>
        <w:tc>
          <w:tcPr>
            <w:tcW w:w="21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清除设定的动作</w:t>
            </w:r>
          </w:p>
        </w:tc>
        <w:tc>
          <w:tcPr>
            <w:tcW w:w="35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21"/>
                <w:lang w:eastAsia="zh-CN"/>
              </w:rPr>
              <w:t>与perform相反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click(on_element)</w:t>
            </w:r>
          </w:p>
        </w:tc>
        <w:tc>
          <w:tcPr>
            <w:tcW w:w="21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单击元素</w:t>
            </w:r>
          </w:p>
        </w:tc>
        <w:tc>
          <w:tcPr>
            <w:tcW w:w="35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lang w:eastAsia="zh-CN"/>
              </w:rPr>
              <w:t>double_click(on_element)</w:t>
            </w:r>
            <w:r>
              <w:rPr>
                <w:rFonts w:hint="default"/>
                <w:lang w:eastAsia="zh-CN"/>
              </w:rPr>
              <w:tab/>
            </w:r>
          </w:p>
        </w:tc>
        <w:tc>
          <w:tcPr>
            <w:tcW w:w="21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lang w:eastAsia="zh-CN"/>
              </w:rPr>
              <w:t>双击元素</w:t>
            </w:r>
          </w:p>
        </w:tc>
        <w:tc>
          <w:tcPr>
            <w:tcW w:w="35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lang w:eastAsia="zh-CN"/>
              </w:rPr>
              <w:t>click_and_hold(on_element)</w:t>
            </w:r>
          </w:p>
        </w:tc>
        <w:tc>
          <w:tcPr>
            <w:tcW w:w="21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  <w:lang w:eastAsia="zh-CN"/>
              </w:rPr>
              <w:t>长按元素</w:t>
            </w:r>
          </w:p>
        </w:tc>
        <w:tc>
          <w:tcPr>
            <w:tcW w:w="35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context_click(on_element)</w:t>
            </w:r>
          </w:p>
        </w:tc>
        <w:tc>
          <w:tcPr>
            <w:tcW w:w="21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右键菜单</w:t>
            </w:r>
          </w:p>
        </w:tc>
        <w:tc>
          <w:tcPr>
            <w:tcW w:w="35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lang w:eastAsia="zh-CN"/>
              </w:rPr>
              <w:t>drag_and_drop(source_element, target_element)</w:t>
            </w:r>
          </w:p>
        </w:tc>
        <w:tc>
          <w:tcPr>
            <w:tcW w:w="21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  <w:lang w:eastAsia="zh-CN"/>
              </w:rPr>
              <w:t>拖拽元素</w:t>
            </w:r>
          </w:p>
        </w:tc>
        <w:tc>
          <w:tcPr>
            <w:tcW w:w="35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sz w:val="18"/>
                <w:szCs w:val="21"/>
                <w:lang w:eastAsia="zh-CN"/>
              </w:rPr>
              <w:t>在第一个元素按下鼠标，拖拽到目标元素后，松开鼠标。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key_down(value, element)</w:t>
            </w:r>
          </w:p>
        </w:tc>
        <w:tc>
          <w:tcPr>
            <w:tcW w:w="21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按住键</w:t>
            </w:r>
          </w:p>
        </w:tc>
        <w:tc>
          <w:tcPr>
            <w:tcW w:w="35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18"/>
                <w:szCs w:val="21"/>
                <w:lang w:eastAsia="zh-CN"/>
              </w:rPr>
            </w:pPr>
            <w:r>
              <w:rPr>
                <w:rFonts w:hint="default"/>
                <w:sz w:val="18"/>
                <w:szCs w:val="21"/>
                <w:lang w:eastAsia="zh-CN"/>
              </w:rPr>
              <w:t>一般是control，alt等组合键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key_up(value, element)</w:t>
            </w:r>
          </w:p>
        </w:tc>
        <w:tc>
          <w:tcPr>
            <w:tcW w:w="21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松开键</w:t>
            </w:r>
          </w:p>
        </w:tc>
        <w:tc>
          <w:tcPr>
            <w:tcW w:w="35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18"/>
                <w:szCs w:val="21"/>
                <w:lang w:eastAsia="zh-CN"/>
              </w:rPr>
            </w:pPr>
            <w:r>
              <w:rPr>
                <w:rFonts w:hint="default"/>
                <w:sz w:val="18"/>
                <w:szCs w:val="21"/>
                <w:lang w:eastAsia="zh-CN"/>
              </w:rPr>
              <w:t>与key_down对应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move_by_offset(xoffset, yoffset)</w:t>
            </w:r>
          </w:p>
        </w:tc>
        <w:tc>
          <w:tcPr>
            <w:tcW w:w="21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移动位移</w:t>
            </w:r>
          </w:p>
        </w:tc>
        <w:tc>
          <w:tcPr>
            <w:tcW w:w="35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18"/>
                <w:szCs w:val="21"/>
                <w:lang w:eastAsia="zh-CN"/>
              </w:rPr>
            </w:pPr>
            <w:r>
              <w:rPr>
                <w:rFonts w:hint="default"/>
                <w:sz w:val="18"/>
                <w:szCs w:val="21"/>
                <w:lang w:eastAsia="zh-CN"/>
              </w:rPr>
              <w:t>从当前位置，以偏移量来移动鼠标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move_to_element(on_element)</w:t>
            </w:r>
          </w:p>
        </w:tc>
        <w:tc>
          <w:tcPr>
            <w:tcW w:w="21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移动到指定元素</w:t>
            </w:r>
          </w:p>
        </w:tc>
        <w:tc>
          <w:tcPr>
            <w:tcW w:w="35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18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release(on_element)</w:t>
            </w:r>
          </w:p>
        </w:tc>
        <w:tc>
          <w:tcPr>
            <w:tcW w:w="21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松开鼠标</w:t>
            </w:r>
          </w:p>
        </w:tc>
        <w:tc>
          <w:tcPr>
            <w:tcW w:w="35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18"/>
                <w:szCs w:val="21"/>
                <w:lang w:eastAsia="zh-CN"/>
              </w:rPr>
            </w:pPr>
            <w:r>
              <w:rPr>
                <w:rFonts w:hint="default"/>
                <w:sz w:val="18"/>
                <w:szCs w:val="21"/>
                <w:lang w:eastAsia="zh-CN"/>
              </w:rPr>
              <w:t>释放当前按下的鼠标按键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send_keys(*keys_to_send)</w:t>
            </w:r>
          </w:p>
        </w:tc>
        <w:tc>
          <w:tcPr>
            <w:tcW w:w="21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发送组合按键</w:t>
            </w:r>
          </w:p>
        </w:tc>
        <w:tc>
          <w:tcPr>
            <w:tcW w:w="35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18"/>
                <w:szCs w:val="21"/>
                <w:lang w:eastAsia="zh-CN"/>
              </w:rPr>
            </w:pPr>
            <w:r>
              <w:rPr>
                <w:rFonts w:hint="default"/>
                <w:sz w:val="18"/>
                <w:szCs w:val="21"/>
                <w:lang w:eastAsia="zh-CN"/>
              </w:rPr>
              <w:t>主要用于组合按键时，按下的其它按键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</w:rPr>
      </w:pPr>
      <w:r>
        <w:rPr>
          <w:rFonts w:hint="default"/>
          <w:sz w:val="18"/>
          <w:szCs w:val="21"/>
          <w:lang w:eastAsia="zh-CN"/>
        </w:rPr>
        <w:t>举例，使用ctrl+c：ActionChains(driver).key_down(Keys.CONTROL).send_keys('c').key_up(Keys.CONTROL).perform()</w:t>
      </w:r>
    </w:p>
    <w:p>
      <w:pPr>
        <w:pStyle w:val="3"/>
        <w:bidi w:val="0"/>
        <w:rPr>
          <w:rFonts w:hint="default"/>
          <w:lang w:eastAsia="zh-CN"/>
        </w:rPr>
      </w:pPr>
      <w:bookmarkStart w:id="84" w:name="_Toc199752089_WPSOffice_Level2"/>
      <w:r>
        <w:rPr>
          <w:rFonts w:hint="default"/>
          <w:lang w:eastAsia="zh-CN"/>
        </w:rPr>
        <w:t>冻结页面（进入debugger模式）</w:t>
      </w:r>
      <w:bookmarkEnd w:id="84"/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在开发者工具栏 console 里面执行如下js代码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setTimeout(function(){debugger}, 5000)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浏览器将会在5秒后进入debugger页面，此时怎么点击界面都不会出发操作。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以下代码演示点击百度首页中，“更多产品”里的“图片”：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selenium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webdriver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selenium.webdriver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ActionChains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time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sleep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 = webdriver.Chrome()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wd.get(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"https://www.baidu.com/"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wd.maximize_window()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更多产品的元素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 = wd.find_element_by_css_selector(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'a[name="tj_briicon"]'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设置5秒后冻结页面（实际好像没有成功，并且不需要这一步）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js =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"setTimeout(function(){debugger}, 5000);"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wd.execute_script(js)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添加并执行动作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ac = ActionChains(wd)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ac.move_to_element(element).perform()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sleep(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6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此时已显示更多产品中的图片，进行点击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 = wd.find_element_by_css_selector(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'a[href*="image"]'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element.click()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21"/>
          <w:lang w:eastAsia="zh-CN"/>
        </w:rPr>
      </w:pPr>
      <w:r>
        <w:rPr>
          <w:rFonts w:hint="default"/>
          <w:sz w:val="18"/>
          <w:szCs w:val="21"/>
          <w:lang w:eastAsia="zh-CN"/>
        </w:rPr>
        <w:t>实际不需要执行js命令也可以达到这个效果，需要继续研究一下js命令的作用以及使用方法。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21"/>
          <w:lang w:eastAsia="zh-CN"/>
        </w:rPr>
      </w:pPr>
      <w:r>
        <w:rPr>
          <w:rFonts w:hint="default"/>
          <w:sz w:val="18"/>
          <w:szCs w:val="21"/>
          <w:lang w:eastAsia="zh-CN"/>
        </w:rPr>
        <w:t>execute_script执行js命令会阻塞主进程的进行，execute_async_script方法是异步执行。</w:t>
      </w:r>
    </w:p>
    <w:p>
      <w:pPr>
        <w:pStyle w:val="3"/>
        <w:bidi w:val="0"/>
        <w:rPr>
          <w:rFonts w:hint="default"/>
          <w:lang w:eastAsia="zh-CN"/>
        </w:rPr>
      </w:pPr>
      <w:bookmarkStart w:id="85" w:name="_Toc716419562_WPSOffice_Level2"/>
      <w:r>
        <w:rPr>
          <w:rFonts w:hint="default"/>
          <w:lang w:eastAsia="zh-CN"/>
        </w:rPr>
        <w:t>对话框</w:t>
      </w:r>
      <w:bookmarkEnd w:id="85"/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对话框有三种：Alert，Confirm，Prompt。当对话框出现时，无法操作其它元素。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获取对话框的内容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hint="default"/>
          <w:lang w:eastAsia="zh-CN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wd.switch_to.alert.text</w:t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Alert 弹出框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显示通知信息，只需用户看完信息后，点击 OK（确定） 就可以了。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wd.switch_to.alert.accept()</w:t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Confirm弹出框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主要是让用户确认是否要进行某个操作。它有两个选择供用户选择，分别是 OK 和 Cancel， 分别代表确定和取消操作，对应操作方法为accept和dismiss。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wd.switch_to.alert.accept() 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点击确定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wd.switch_to.alert.dismiss() 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点击取消</w:t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Prompt对话框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主要是需要用户填写信息并提交。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填写内容使用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wd.switch_to.alert.send_keys()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填写内容后需要使用accept或dismiss来确认或取消操作。</w:t>
      </w:r>
    </w:p>
    <w:p>
      <w:pPr>
        <w:pStyle w:val="3"/>
        <w:bidi w:val="0"/>
        <w:rPr>
          <w:rFonts w:hint="default"/>
          <w:lang w:eastAsia="zh-CN"/>
        </w:rPr>
      </w:pPr>
      <w:bookmarkStart w:id="86" w:name="_Toc2070253452_WPSOffice_Level2"/>
      <w:r>
        <w:rPr>
          <w:rFonts w:hint="default"/>
          <w:lang w:eastAsia="zh-CN"/>
        </w:rPr>
        <w:t>上传文件</w:t>
      </w:r>
      <w:bookmarkEnd w:id="86"/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网站页面上传文件的功能，是通过  type 属性 为  file 的 HTML  input 元素实现的。</w:t>
      </w:r>
      <w:r>
        <w:rPr>
          <w:rFonts w:hint="default"/>
          <w:lang w:eastAsia="zh-CN"/>
        </w:rPr>
        <w:t>页面元素为：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&lt;input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type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 xml:space="preserve">="file"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multiple</w:t>
      </w:r>
      <w:r>
        <w:rPr>
          <w:rFonts w:hint="default" w:ascii="Menlo" w:hAnsi="Menlo" w:eastAsia="Menlo" w:cs="Menlo"/>
          <w:color w:val="A5C261"/>
          <w:sz w:val="18"/>
          <w:szCs w:val="18"/>
          <w:shd w:val="clear" w:fill="2B2B2B"/>
        </w:rPr>
        <w:t>="multiple"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通过send_keys方法上传文件“/path/test.csv”：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先定位到上传文件的 input 元素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 = wd.find_element_by_css_selector(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'input[type=file]'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再调用 WebElement 对象的 send_keys 方法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element.send_keys(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r'/path/test.csv'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如果需要多个文件，则调用多次send_keys方法。</w:t>
      </w:r>
    </w:p>
    <w:p>
      <w:pPr>
        <w:pStyle w:val="3"/>
        <w:bidi w:val="0"/>
        <w:rPr>
          <w:rFonts w:hint="default"/>
          <w:lang w:eastAsia="zh-CN"/>
        </w:rPr>
      </w:pPr>
      <w:bookmarkStart w:id="87" w:name="_Toc1219719070_WPSOffice_Level2"/>
      <w:r>
        <w:rPr>
          <w:rFonts w:hint="default"/>
          <w:lang w:eastAsia="zh-CN"/>
        </w:rPr>
        <w:t>更多操作</w:t>
      </w:r>
      <w:bookmarkEnd w:id="87"/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获取窗口大小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wd.get_window_size()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改变窗口大小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wd.set_window_size(pox_x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pox_y)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获取窗口标题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  <w:lang w:val="en-U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wd.title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获取当前网页地址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  <w:lang w:val="en-U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wd.current_url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获取截屏，并保存为文件ScreenShot.png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wd.get_screenshot_as_file(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'ScreenShot.png'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</w:p>
    <w:p>
      <w:pPr>
        <w:pStyle w:val="15"/>
        <w:keepNext w:val="0"/>
        <w:keepLines w:val="0"/>
        <w:widowControl/>
        <w:suppressLineNumbers w:val="0"/>
        <w:shd w:val="clear" w:fill="212121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wd.save_screenshot(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'ScreenShot.png'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  # 间接调用get_screenshot_as_file</w:t>
      </w:r>
    </w:p>
    <w:p>
      <w:pPr>
        <w:pStyle w:val="2"/>
        <w:bidi w:val="0"/>
        <w:rPr>
          <w:rFonts w:hint="default"/>
          <w:lang w:eastAsia="zh-CN"/>
        </w:rPr>
      </w:pPr>
      <w:bookmarkStart w:id="88" w:name="_Toc653046943_WPSOffice_Level1"/>
      <w:bookmarkStart w:id="89" w:name="_Toc1279732143"/>
      <w:r>
        <w:rPr>
          <w:rFonts w:hint="default"/>
          <w:lang w:eastAsia="zh-CN"/>
        </w:rPr>
        <w:t>扩展：Xpath表达式</w:t>
      </w:r>
      <w:bookmarkEnd w:id="88"/>
      <w:bookmarkEnd w:id="89"/>
    </w:p>
    <w:p>
      <w:pPr>
        <w:pStyle w:val="3"/>
        <w:bidi w:val="0"/>
        <w:rPr>
          <w:rFonts w:hint="default"/>
          <w:lang w:eastAsia="zh-CN"/>
        </w:rPr>
      </w:pPr>
      <w:bookmarkStart w:id="90" w:name="_Toc2086998875_WPSOffice_Level2"/>
      <w:r>
        <w:rPr>
          <w:rFonts w:hint="default"/>
          <w:lang w:eastAsia="zh-CN"/>
        </w:rPr>
        <w:t>Xpath简介</w:t>
      </w:r>
      <w:bookmarkEnd w:id="90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XPath (XML Path Language) 是由国际标准化组织W3C指定的，用来在 XML 和 HTML 文档中选择节点的语言。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目前主流浏览器 (chrome、firefox，edge，safari) 都支持XPath语法，xpath有 1 和 2 两个版本，目前浏览器支持的是 xpath 1的语法。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既然已经有了CSS，为什么还要学习 Xpath呢？ 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有些场景 用 css 选择web 元素 很麻烦，而xpath 却比较方便。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其他领域会使用到，比如 爬虫框架 Scrapy， 手机App框架 Appium。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按F12打开调试窗口，点击 Elements标签。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要验证 Xpath 语法是否能成功选择元素，也可以像 验证 CSS 语法那样，按组合键 Ctrl + F ，输入Xpath表达式来验证被选择的元素。</w:t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根结点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xpath 语法中，整个HTML文档根节点用’/’表示，如果我们想选择的是根节点下面的html节点，则可以在搜索框输入</w:t>
      </w:r>
    </w:p>
    <w:p>
      <w:pPr>
        <w:rPr>
          <w:rFonts w:hint="eastAsia" w:ascii="手札体-简" w:hAnsi="手札体-简" w:eastAsia="手札体-简" w:cs="手札体-简"/>
          <w:lang w:eastAsia="zh-CN"/>
        </w:rPr>
      </w:pPr>
      <w:r>
        <w:rPr>
          <w:rFonts w:hint="eastAsia" w:ascii="手札体-简" w:hAnsi="手札体-简" w:eastAsia="手札体-简" w:cs="手札体-简"/>
          <w:lang w:eastAsia="zh-CN"/>
        </w:rPr>
        <w:t>/html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选择html下面的body下面的div元素。</w:t>
      </w:r>
    </w:p>
    <w:p>
      <w:pPr>
        <w:rPr>
          <w:rFonts w:hint="eastAsia" w:ascii="手札体-简" w:hAnsi="手札体-简" w:eastAsia="手札体-简" w:cs="手札体-简"/>
          <w:lang w:eastAsia="zh-CN"/>
        </w:rPr>
      </w:pPr>
      <w:r>
        <w:rPr>
          <w:rFonts w:hint="eastAsia" w:ascii="手札体-简" w:hAnsi="手札体-简" w:eastAsia="手札体-简" w:cs="手札体-简"/>
          <w:lang w:eastAsia="zh-CN"/>
        </w:rPr>
        <w:t>/html/body/div</w:t>
      </w:r>
    </w:p>
    <w:p>
      <w:pPr>
        <w:rPr>
          <w:rFonts w:hint="default"/>
          <w:sz w:val="18"/>
          <w:szCs w:val="21"/>
          <w:lang w:eastAsia="zh-CN"/>
        </w:rPr>
      </w:pPr>
      <w:r>
        <w:rPr>
          <w:rFonts w:hint="default"/>
          <w:sz w:val="18"/>
          <w:szCs w:val="21"/>
          <w:lang w:eastAsia="zh-CN"/>
        </w:rPr>
        <w:t>注意  / 有点像 CSS中的  &gt; , 表示直接子节点关系。</w:t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绝对路径选择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从根节点开始的，到某个节点，每层都依次写下来，每层之间用  / 分隔的表达式，就是某元素的 绝对路径。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上面的xpath表达式 /html/body/div ，就是一个绝对路径的xpath表达式， 等价于 css表达式 html&gt;body&gt;div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自动化程序要使用Xpath来选择web元素，应该调用 WebDriver对象的方法 find_element_by_xpath 或者 find_elements_by_xpath，像这样：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elements = wd.find_elements_by_xpath(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"/html/body/div"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相对路径选择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在xpath前面加 // , 表示从当前节点往下寻找所有的后代元素,不管它在什么位置。比如，选择示例页面的所有标签名为 div 的元素，如果使用css表达式，直接写一个 div 就行了。Xpath表达式为</w:t>
      </w:r>
    </w:p>
    <w:p>
      <w:pPr>
        <w:numPr>
          <w:ilvl w:val="0"/>
          <w:numId w:val="0"/>
        </w:numPr>
        <w:ind w:leftChars="0"/>
        <w:rPr>
          <w:rFonts w:hint="eastAsia" w:ascii="手札体-简" w:hAnsi="手札体-简" w:eastAsia="手札体-简" w:cs="手札体-简"/>
          <w:lang w:eastAsia="zh-CN"/>
        </w:rPr>
      </w:pPr>
      <w:r>
        <w:rPr>
          <w:rFonts w:hint="eastAsia" w:ascii="手札体-简" w:hAnsi="手札体-简" w:eastAsia="手札体-简" w:cs="手札体-简"/>
          <w:lang w:eastAsia="zh-CN"/>
        </w:rPr>
        <w:t>//div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选择 所有的 div 元素里面的 所有的 p 元素 ，不管div 在什么位置，也不管p元素在div下面的什么位置，则可以这样写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elements = wd.find_elements_by_xpath(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"//div//p"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相对应的css则写为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elements = wd.find_elements_by_css_selector(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"div p"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通配符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如果要选择所有div节点的所有直接子节点，可以使用表达式 //div/*。* 是一个通配符，对应任意节点名的元素，等价于CSS选择器  div &gt; *。</w:t>
      </w:r>
    </w:p>
    <w:p>
      <w:pPr>
        <w:pStyle w:val="3"/>
        <w:bidi w:val="0"/>
        <w:rPr>
          <w:rFonts w:hint="default"/>
          <w:lang w:eastAsia="zh-CN"/>
        </w:rPr>
      </w:pPr>
      <w:bookmarkStart w:id="91" w:name="_Toc1339685674_WPSOffice_Level2"/>
      <w:r>
        <w:rPr>
          <w:rFonts w:hint="default"/>
          <w:lang w:eastAsia="zh-CN"/>
        </w:rPr>
        <w:t>根据属性选择</w:t>
      </w:r>
      <w:bookmarkEnd w:id="91"/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根据属性来选择元素 是通过 这种格式来的  [@属性名='属性值']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注意：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属性名注意前面有个@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属性值一定要用引号， 可以是单引号，也可以是双引号</w:t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根据id属性选择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选择 id 为 west 的元素，可以这样  //*[@id='west']</w:t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根据class属性选择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选择所有 select 元素中 class为 single_choice 的元素，可以这样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 //select[@class='single_choice']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如果一个元素class 有多个，比如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&lt;p id="beijing" class='capital huge-city'&gt;北京&lt;/p&gt;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如果要选它，对应的 xpath 就应该是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//p[@class="capital huge-city"]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不能只写一个属性，像这样 //p[@class="capital"] 则不行。</w:t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根据其他属性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同样的道理，我们也可以利用其它的属性选择，比如选择具有multiple属性的所有页面元素 ，可以这样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//*[@multiple]</w:t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属性值包含字符串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要选择style属性值包含color字符串的页面元素，可以这样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//*[contains(@style,'color')]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要选择style属性值以color字符串开头的页面元素，可以这样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//*[starts-with(@style,'color')]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要选择style属性值以某个字符串结尾的页面元素，大家可以推测是 //*[ends-with(@style,'color')]， 但是，很遗憾，这是xpath 2.0 的语法 ，目前浏览器都不支持。</w:t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扩展：使用相对目录的注意点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如果我们需要选择id为“kw”的元素的所有p元素，你可能会写为“//p”，但这样会找到页面中所有的p元素，正确的xpath表达式为“.//p”。如下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kw_ele = wd.find_element_by_id(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"kw"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p_eles = kw_ele.find_elements_by_xpath(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".//p"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</w:p>
    <w:p>
      <w:pPr>
        <w:pStyle w:val="3"/>
        <w:bidi w:val="0"/>
        <w:rPr>
          <w:rFonts w:hint="default"/>
          <w:lang w:eastAsia="zh-CN"/>
        </w:rPr>
      </w:pPr>
      <w:bookmarkStart w:id="92" w:name="_Toc1878567770_WPSOffice_Level2"/>
      <w:r>
        <w:rPr>
          <w:rFonts w:hint="default"/>
          <w:lang w:eastAsia="zh-CN"/>
        </w:rPr>
        <w:t>根据元素次序选择</w:t>
      </w:r>
      <w:bookmarkEnd w:id="92"/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xpath也可以根据次序选择元素，直接在方括号中使用数字表示次序。</w:t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正序选择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假设有如下HTML内容：</w:t>
      </w:r>
    </w:p>
    <w:p>
      <w:pPr>
        <w:pStyle w:val="15"/>
        <w:keepNext w:val="0"/>
        <w:keepLines w:val="0"/>
        <w:pageBreakBefore w:val="0"/>
        <w:widowControl/>
        <w:suppressLineNumbers w:val="0"/>
        <w:shd w:val="clear" w:fill="212121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&lt;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body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 xml:space="preserve">    &lt;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 xml:space="preserve">div </w:t>
      </w:r>
      <w:r>
        <w:rPr>
          <w:rFonts w:hint="default" w:ascii="Menlo" w:hAnsi="Menlo" w:eastAsia="Menlo" w:cs="Menlo"/>
          <w:i/>
          <w:color w:val="FFCB6B"/>
          <w:sz w:val="18"/>
          <w:szCs w:val="18"/>
          <w:shd w:val="clear" w:fill="212121"/>
        </w:rPr>
        <w:t>id</w:t>
      </w:r>
      <w:r>
        <w:rPr>
          <w:rFonts w:hint="default" w:ascii="Menlo" w:hAnsi="Menlo" w:eastAsia="Menlo" w:cs="Menlo"/>
          <w:color w:val="C3E88D"/>
          <w:sz w:val="18"/>
          <w:szCs w:val="18"/>
          <w:shd w:val="clear" w:fill="212121"/>
        </w:rPr>
        <w:t>="t1"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 xml:space="preserve">        &lt;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h3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 xml:space="preserve">&gt; </w:t>
      </w:r>
      <w:r>
        <w:rPr>
          <w:rFonts w:ascii="Menlo-Regular" w:hAnsi="Menlo-Regular" w:eastAsia="Menlo-Regular" w:cs="Menlo-Regular"/>
          <w:color w:val="EEFFFF"/>
          <w:sz w:val="18"/>
          <w:szCs w:val="18"/>
          <w:shd w:val="clear" w:fill="212121"/>
        </w:rPr>
        <w:t xml:space="preserve">唐诗 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&lt;/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h3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 xml:space="preserve">        &lt;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span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-Regular" w:hAnsi="Menlo-Regular" w:eastAsia="Menlo-Regular" w:cs="Menlo-Regular"/>
          <w:color w:val="EEFFFF"/>
          <w:sz w:val="18"/>
          <w:szCs w:val="18"/>
          <w:shd w:val="clear" w:fill="212121"/>
        </w:rPr>
        <w:t>李白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&lt;/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span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 xml:space="preserve">        &lt;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p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-Regular" w:hAnsi="Menlo-Regular" w:eastAsia="Menlo-Regular" w:cs="Menlo-Regular"/>
          <w:color w:val="EEFFFF"/>
          <w:sz w:val="18"/>
          <w:szCs w:val="18"/>
          <w:shd w:val="clear" w:fill="212121"/>
        </w:rPr>
        <w:t>静夜思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&lt;/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p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 xml:space="preserve">        &lt;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span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-Regular" w:hAnsi="Menlo-Regular" w:eastAsia="Menlo-Regular" w:cs="Menlo-Regular"/>
          <w:color w:val="EEFFFF"/>
          <w:sz w:val="18"/>
          <w:szCs w:val="18"/>
          <w:shd w:val="clear" w:fill="212121"/>
        </w:rPr>
        <w:t>杜甫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&lt;/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span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 xml:space="preserve">        &lt;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p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-Regular" w:hAnsi="Menlo-Regular" w:eastAsia="Menlo-Regular" w:cs="Menlo-Regular"/>
          <w:color w:val="EEFFFF"/>
          <w:sz w:val="18"/>
          <w:szCs w:val="18"/>
          <w:shd w:val="clear" w:fill="212121"/>
        </w:rPr>
        <w:t>春夜喜雨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&lt;/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p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 xml:space="preserve">    &lt;/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div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 xml:space="preserve">    &lt;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 xml:space="preserve">div </w:t>
      </w:r>
      <w:r>
        <w:rPr>
          <w:rFonts w:hint="default" w:ascii="Menlo" w:hAnsi="Menlo" w:eastAsia="Menlo" w:cs="Menlo"/>
          <w:i/>
          <w:color w:val="FFCB6B"/>
          <w:sz w:val="18"/>
          <w:szCs w:val="18"/>
          <w:shd w:val="clear" w:fill="212121"/>
        </w:rPr>
        <w:t>id</w:t>
      </w:r>
      <w:r>
        <w:rPr>
          <w:rFonts w:hint="default" w:ascii="Menlo" w:hAnsi="Menlo" w:eastAsia="Menlo" w:cs="Menlo"/>
          <w:color w:val="C3E88D"/>
          <w:sz w:val="18"/>
          <w:szCs w:val="18"/>
          <w:shd w:val="clear" w:fill="212121"/>
        </w:rPr>
        <w:t>="t2"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 xml:space="preserve">        &lt;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h3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 xml:space="preserve">&gt; </w:t>
      </w:r>
      <w:r>
        <w:rPr>
          <w:rFonts w:hint="default" w:ascii="Menlo-Regular" w:hAnsi="Menlo-Regular" w:eastAsia="Menlo-Regular" w:cs="Menlo-Regular"/>
          <w:color w:val="EEFFFF"/>
          <w:sz w:val="18"/>
          <w:szCs w:val="18"/>
          <w:shd w:val="clear" w:fill="212121"/>
        </w:rPr>
        <w:t xml:space="preserve">宋词 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&lt;/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h3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 xml:space="preserve">        &lt;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span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-Regular" w:hAnsi="Menlo-Regular" w:eastAsia="Menlo-Regular" w:cs="Menlo-Regular"/>
          <w:color w:val="EEFFFF"/>
          <w:sz w:val="18"/>
          <w:szCs w:val="18"/>
          <w:shd w:val="clear" w:fill="212121"/>
        </w:rPr>
        <w:t>苏轼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&lt;/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span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 xml:space="preserve">        &lt;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p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-Regular" w:hAnsi="Menlo-Regular" w:eastAsia="Menlo-Regular" w:cs="Menlo-Regular"/>
          <w:color w:val="EEFFFF"/>
          <w:sz w:val="18"/>
          <w:szCs w:val="18"/>
          <w:shd w:val="clear" w:fill="212121"/>
        </w:rPr>
        <w:t>赤壁怀古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&lt;/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p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 xml:space="preserve">        &lt;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p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-Regular" w:hAnsi="Menlo-Regular" w:eastAsia="Menlo-Regular" w:cs="Menlo-Regular"/>
          <w:color w:val="EEFFFF"/>
          <w:sz w:val="18"/>
          <w:szCs w:val="18"/>
          <w:shd w:val="clear" w:fill="212121"/>
        </w:rPr>
        <w:t>明月几时有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&lt;/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p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 xml:space="preserve">        &lt;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p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-Regular" w:hAnsi="Menlo-Regular" w:eastAsia="Menlo-Regular" w:cs="Menlo-Regular"/>
          <w:color w:val="EEFFFF"/>
          <w:sz w:val="18"/>
          <w:szCs w:val="18"/>
          <w:shd w:val="clear" w:fill="212121"/>
        </w:rPr>
        <w:t>江城子</w:t>
      </w:r>
      <w:r>
        <w:rPr>
          <w:rFonts w:hint="default" w:ascii="Menlo" w:hAnsi="Menlo" w:eastAsia="Menlo" w:cs="Menlo"/>
          <w:color w:val="EEFFFF"/>
          <w:sz w:val="18"/>
          <w:szCs w:val="18"/>
          <w:shd w:val="clear" w:fill="212121"/>
        </w:rPr>
        <w:t>·</w:t>
      </w:r>
      <w:r>
        <w:rPr>
          <w:rFonts w:hint="default" w:ascii="Menlo-Regular" w:hAnsi="Menlo-Regular" w:eastAsia="Menlo-Regular" w:cs="Menlo-Regular"/>
          <w:color w:val="EEFFFF"/>
          <w:sz w:val="18"/>
          <w:szCs w:val="18"/>
          <w:shd w:val="clear" w:fill="212121"/>
        </w:rPr>
        <w:t>乙卯正月二十日夜记梦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&lt;/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p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 xml:space="preserve">        &lt;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p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-Regular" w:hAnsi="Menlo-Regular" w:eastAsia="Menlo-Regular" w:cs="Menlo-Regular"/>
          <w:color w:val="EEFFFF"/>
          <w:sz w:val="18"/>
          <w:szCs w:val="18"/>
          <w:shd w:val="clear" w:fill="212121"/>
        </w:rPr>
        <w:t>蝶恋花</w:t>
      </w:r>
      <w:r>
        <w:rPr>
          <w:rFonts w:hint="default" w:ascii="Menlo" w:hAnsi="Menlo" w:eastAsia="Menlo" w:cs="Menlo"/>
          <w:color w:val="EEFFFF"/>
          <w:sz w:val="18"/>
          <w:szCs w:val="18"/>
          <w:shd w:val="clear" w:fill="212121"/>
        </w:rPr>
        <w:t>·</w:t>
      </w:r>
      <w:r>
        <w:rPr>
          <w:rFonts w:hint="default" w:ascii="Menlo-Regular" w:hAnsi="Menlo-Regular" w:eastAsia="Menlo-Regular" w:cs="Menlo-Regular"/>
          <w:color w:val="EEFFFF"/>
          <w:sz w:val="18"/>
          <w:szCs w:val="18"/>
          <w:shd w:val="clear" w:fill="212121"/>
        </w:rPr>
        <w:t>春景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&lt;/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p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 xml:space="preserve">        &lt;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span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-Regular" w:hAnsi="Menlo-Regular" w:eastAsia="Menlo-Regular" w:cs="Menlo-Regular"/>
          <w:color w:val="EEFFFF"/>
          <w:sz w:val="18"/>
          <w:szCs w:val="18"/>
          <w:shd w:val="clear" w:fill="212121"/>
        </w:rPr>
        <w:t>辛弃疾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&lt;/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span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 xml:space="preserve">        &lt;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p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-Regular" w:hAnsi="Menlo-Regular" w:eastAsia="Menlo-Regular" w:cs="Menlo-Regular"/>
          <w:color w:val="EEFFFF"/>
          <w:sz w:val="18"/>
          <w:szCs w:val="18"/>
          <w:shd w:val="clear" w:fill="212121"/>
        </w:rPr>
        <w:t>京口北固亭怀古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&lt;/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p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 xml:space="preserve">        &lt;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p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-Regular" w:hAnsi="Menlo-Regular" w:eastAsia="Menlo-Regular" w:cs="Menlo-Regular"/>
          <w:color w:val="EEFFFF"/>
          <w:sz w:val="18"/>
          <w:szCs w:val="18"/>
          <w:shd w:val="clear" w:fill="212121"/>
        </w:rPr>
        <w:t>青玉案</w:t>
      </w:r>
      <w:r>
        <w:rPr>
          <w:rFonts w:hint="default" w:ascii="Menlo" w:hAnsi="Menlo" w:eastAsia="Menlo" w:cs="Menlo"/>
          <w:color w:val="EEFFFF"/>
          <w:sz w:val="18"/>
          <w:szCs w:val="18"/>
          <w:shd w:val="clear" w:fill="212121"/>
        </w:rPr>
        <w:t>·</w:t>
      </w:r>
      <w:r>
        <w:rPr>
          <w:rFonts w:hint="default" w:ascii="Menlo-Regular" w:hAnsi="Menlo-Regular" w:eastAsia="Menlo-Regular" w:cs="Menlo-Regular"/>
          <w:color w:val="EEFFFF"/>
          <w:sz w:val="18"/>
          <w:szCs w:val="18"/>
          <w:shd w:val="clear" w:fill="212121"/>
        </w:rPr>
        <w:t>元夕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&lt;/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p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 xml:space="preserve">        &lt;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p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-Regular" w:hAnsi="Menlo-Regular" w:eastAsia="Menlo-Regular" w:cs="Menlo-Regular"/>
          <w:color w:val="EEFFFF"/>
          <w:sz w:val="18"/>
          <w:szCs w:val="18"/>
          <w:shd w:val="clear" w:fill="212121"/>
        </w:rPr>
        <w:t>西江月</w:t>
      </w:r>
      <w:r>
        <w:rPr>
          <w:rFonts w:hint="default" w:ascii="Menlo" w:hAnsi="Menlo" w:eastAsia="Menlo" w:cs="Menlo"/>
          <w:color w:val="EEFFFF"/>
          <w:sz w:val="18"/>
          <w:szCs w:val="18"/>
          <w:shd w:val="clear" w:fill="212121"/>
        </w:rPr>
        <w:t>·</w:t>
      </w:r>
      <w:r>
        <w:rPr>
          <w:rFonts w:hint="default" w:ascii="Menlo-Regular" w:hAnsi="Menlo-Regular" w:eastAsia="Menlo-Regular" w:cs="Menlo-Regular"/>
          <w:color w:val="EEFFFF"/>
          <w:sz w:val="18"/>
          <w:szCs w:val="18"/>
          <w:shd w:val="clear" w:fill="212121"/>
        </w:rPr>
        <w:t>夜行黄沙道中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&lt;/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p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 xml:space="preserve">    &lt;/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div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&lt;/</w:t>
      </w:r>
      <w:r>
        <w:rPr>
          <w:rFonts w:hint="default" w:ascii="Menlo" w:hAnsi="Menlo" w:eastAsia="Menlo" w:cs="Menlo"/>
          <w:color w:val="F07178"/>
          <w:sz w:val="18"/>
          <w:szCs w:val="18"/>
          <w:shd w:val="clear" w:fill="212121"/>
        </w:rPr>
        <w:t>body</w:t>
      </w:r>
      <w:r>
        <w:rPr>
          <w:rFonts w:hint="default" w:ascii="Menlo" w:hAnsi="Menlo" w:eastAsia="Menlo" w:cs="Menlo"/>
          <w:color w:val="89DDFF"/>
          <w:sz w:val="18"/>
          <w:szCs w:val="18"/>
          <w:shd w:val="clear" w:fill="212121"/>
        </w:rPr>
        <w:t>&gt;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要选择 第2个类型为p的元素，就是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//p[2]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结果为:</w:t>
      </w:r>
    </w:p>
    <w:p>
      <w:pPr>
        <w:bidi w:val="0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春夜喜雨</w:t>
      </w:r>
    </w:p>
    <w:p>
      <w:pPr>
        <w:bidi w:val="0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明月几时有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21"/>
          <w:lang w:eastAsia="zh-CN"/>
        </w:rPr>
      </w:pPr>
      <w:r>
        <w:rPr>
          <w:rFonts w:hint="default"/>
          <w:sz w:val="18"/>
          <w:szCs w:val="21"/>
          <w:lang w:eastAsia="zh-CN"/>
        </w:rPr>
        <w:t>注意，不是第2个子元素，并且是p类型 。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要选取父元素为div 中的 p类型 第2个 子元素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//div/p[2]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结果为：</w:t>
      </w:r>
    </w:p>
    <w:p>
      <w:pPr>
        <w:bidi w:val="0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春夜喜雨</w:t>
      </w:r>
    </w:p>
    <w:p>
      <w:pPr>
        <w:bidi w:val="0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明月几时有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选择父元素为div的第4个子元素，不管是什么类型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//div/*[4]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结果为：</w:t>
      </w:r>
    </w:p>
    <w:p>
      <w:pPr>
        <w:bidi w:val="0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杜甫</w:t>
      </w:r>
    </w:p>
    <w:p>
      <w:pPr>
        <w:bidi w:val="0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明月几时有</w:t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倒序选择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选取p类型倒数第1个子元素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//p[last()]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选取p类型倒数第2个子元素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//p[last()-1]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结果为：</w:t>
      </w:r>
    </w:p>
    <w:p>
      <w:pPr>
        <w:bidi w:val="0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静夜思</w:t>
      </w:r>
    </w:p>
    <w:p>
      <w:pPr>
        <w:bidi w:val="0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青玉案·元夕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选择父元素为div中p类型倒数第3个子元素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//div/p[last()-2]</w:t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范围选择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xpath还可以选择子元素的次序范围。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选取option类型第1到2个子元素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//option[position()&lt;=2]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或者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//option[position()&lt;3]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选择class属性为multi_choice的前3个子元素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//*[@class='multi_choice']/*[position()&lt;=3]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选择class属性为multi_choice的后3个子元素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//*[@class='multi_choice']/*[position()&gt;=last()-2]</w:t>
      </w:r>
    </w:p>
    <w:p>
      <w:pPr>
        <w:pStyle w:val="3"/>
        <w:bidi w:val="0"/>
        <w:rPr>
          <w:rFonts w:hint="default"/>
          <w:lang w:eastAsia="zh-CN"/>
        </w:rPr>
      </w:pPr>
      <w:bookmarkStart w:id="93" w:name="_Toc783932196_WPSOffice_Level2"/>
      <w:r>
        <w:rPr>
          <w:rFonts w:hint="default"/>
          <w:lang w:eastAsia="zh-CN"/>
        </w:rPr>
        <w:t>组选择、父节点、兄弟节点</w:t>
      </w:r>
      <w:bookmarkEnd w:id="93"/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组选择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xpath也有组选择，是用竖线隔开多个表达式。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要选所有的option元素 和所有的 h4 元素，可以使用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//option | //h4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等同于CSS选择器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option , h4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要选所有的 class 为 single_choice 和 class 为 multi_choice 的元素，可以使用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//*[@class='single_choice'] | //*[@class='multi_choice']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等同于CSS选择器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.single_choice , .multi_choice</w:t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选择父节点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xpath可以选择父节点， 这是css做不到的。某个元素的父节点用  /.. 表示。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要选择 id 为 china 的节点的父节点，可以这样写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//*[@id='china']/..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sz w:val="18"/>
          <w:szCs w:val="21"/>
          <w:lang w:eastAsia="zh-CN"/>
        </w:rPr>
        <w:t>当某个元素没有特征可以直接选择，但是它有子节点有特征，就可以采用这种方法，先选择子节点，再指定父节点。</w:t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兄弟节点选择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xpath也可以选择后续兄弟节点，用这样的语法  following-sibling::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要选择 class 为 single_choice 的元素的所有后续兄弟节点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//*[@class='single_choice']/following-sibling::*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等同于CSS选择器 .single_choice ~ *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要选择后续节点中的div节点，就应该这样写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//*[@class='single_choice']/following-sibling::div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xpath还可以选择 前面的 兄弟节点，用这样的语法  preceding-sibling::。要选择 class 为 single_choice 的元素的所有前面的兄弟节点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//*[@class='single_choice']/preceding-sibling::*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而CSS选择器目前还没有方法选择前面的兄弟节点</w:t>
      </w:r>
    </w:p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其它知识点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无界面运行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Chrome有一个option参数（之前为chrome_options），它接收一个ChromeOptions对象，给该对象添加argument=“headless”，则运行时不会打开浏览器，后台运行代码。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option = webdriver.ChromeOptions()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option.add_argument(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argument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"headless"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加载webDriver之前定义无图显示，并将其添加到webDriver中。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wd = webdriver.Chrome(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chrome_options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=option)</w:t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ongti TC Bold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SC Medium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Ubunt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u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+Body Asi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lugu Sangam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Times New Romanchi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lkboard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h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p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p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p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pic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pic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picif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picif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askerville">
    <w:panose1 w:val="02020502070401020303"/>
    <w:charset w:val="00"/>
    <w:family w:val="auto"/>
    <w:pitch w:val="default"/>
    <w:sig w:usb0="80000067" w:usb1="02000000" w:usb2="00000000" w:usb3="00000000" w:csb0="2000019F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D613B"/>
    <w:multiLevelType w:val="singleLevel"/>
    <w:tmpl w:val="5E7D613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E7D6498"/>
    <w:multiLevelType w:val="singleLevel"/>
    <w:tmpl w:val="5E7D649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7D75D6"/>
    <w:multiLevelType w:val="singleLevel"/>
    <w:tmpl w:val="5E7D75D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7D77A5"/>
    <w:multiLevelType w:val="multilevel"/>
    <w:tmpl w:val="5E7D77A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E7D7805"/>
    <w:multiLevelType w:val="multilevel"/>
    <w:tmpl w:val="5E7D780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E7D78BD"/>
    <w:multiLevelType w:val="singleLevel"/>
    <w:tmpl w:val="5E7D78B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E887900"/>
    <w:multiLevelType w:val="singleLevel"/>
    <w:tmpl w:val="5E88790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E88C126"/>
    <w:multiLevelType w:val="singleLevel"/>
    <w:tmpl w:val="5E88C12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E8B0EDD"/>
    <w:multiLevelType w:val="singleLevel"/>
    <w:tmpl w:val="5E8B0ED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E8B33B1"/>
    <w:multiLevelType w:val="singleLevel"/>
    <w:tmpl w:val="5E8B33B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E8EE289"/>
    <w:multiLevelType w:val="multilevel"/>
    <w:tmpl w:val="5E8EE289"/>
    <w:lvl w:ilvl="0" w:tentative="0">
      <w:start w:val="1"/>
      <w:numFmt w:val="chineseCounting"/>
      <w:pStyle w:val="2"/>
      <w:lvlText w:val="%1."/>
      <w:lvlJc w:val="left"/>
      <w:pPr>
        <w:ind w:left="432" w:leftChars="0" w:hanging="432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FullWidth"/>
      <w:pStyle w:val="3"/>
      <w:lvlText w:val="%2."/>
      <w:lvlJc w:val="left"/>
      <w:pPr>
        <w:ind w:left="575" w:leftChars="0" w:hanging="575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FullWidth"/>
      <w:pStyle w:val="4"/>
      <w:lvlText w:val="%2.%3."/>
      <w:lvlJc w:val="left"/>
      <w:pPr>
        <w:ind w:left="720" w:leftChars="0" w:hanging="720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FullWidth"/>
      <w:pStyle w:val="5"/>
      <w:lvlText w:val="%2.%3.%4."/>
      <w:lvlJc w:val="left"/>
      <w:pPr>
        <w:ind w:left="864" w:leftChars="0" w:hanging="864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eastAsia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eastAsia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eastAsia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eastAsia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eastAsia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DF2DBA"/>
    <w:rsid w:val="1D9FBD22"/>
    <w:rsid w:val="1F79A66C"/>
    <w:rsid w:val="1FBB23C4"/>
    <w:rsid w:val="2AE78B05"/>
    <w:rsid w:val="2BEBD7E5"/>
    <w:rsid w:val="2D6FB919"/>
    <w:rsid w:val="2FDFCFB7"/>
    <w:rsid w:val="2FF7D8DF"/>
    <w:rsid w:val="3379F060"/>
    <w:rsid w:val="33BB298D"/>
    <w:rsid w:val="33FC3C04"/>
    <w:rsid w:val="35D7D9A2"/>
    <w:rsid w:val="36D7425D"/>
    <w:rsid w:val="372FBB1C"/>
    <w:rsid w:val="39247BB3"/>
    <w:rsid w:val="3A3EAFF2"/>
    <w:rsid w:val="3B6D9CE7"/>
    <w:rsid w:val="3BD53772"/>
    <w:rsid w:val="3BF7F9CD"/>
    <w:rsid w:val="3C0F87DA"/>
    <w:rsid w:val="3D37CE39"/>
    <w:rsid w:val="3D5FD2DF"/>
    <w:rsid w:val="3D77E0A4"/>
    <w:rsid w:val="3DBD515E"/>
    <w:rsid w:val="3DBF0A31"/>
    <w:rsid w:val="3DFFC62F"/>
    <w:rsid w:val="3ED91488"/>
    <w:rsid w:val="3EDF10F0"/>
    <w:rsid w:val="3EE78616"/>
    <w:rsid w:val="3F73FCF1"/>
    <w:rsid w:val="3FB9D367"/>
    <w:rsid w:val="3FBF0FEB"/>
    <w:rsid w:val="3FCFB6A5"/>
    <w:rsid w:val="3FD61481"/>
    <w:rsid w:val="3FF31530"/>
    <w:rsid w:val="3FF7B6FB"/>
    <w:rsid w:val="45A40C8E"/>
    <w:rsid w:val="49D6A58B"/>
    <w:rsid w:val="4EEB3CBF"/>
    <w:rsid w:val="52FF6456"/>
    <w:rsid w:val="53751535"/>
    <w:rsid w:val="55DBB8B0"/>
    <w:rsid w:val="57AFD123"/>
    <w:rsid w:val="57FB9DA2"/>
    <w:rsid w:val="59FF4D33"/>
    <w:rsid w:val="5AEDD9FF"/>
    <w:rsid w:val="5B3E640F"/>
    <w:rsid w:val="5BDBC2C2"/>
    <w:rsid w:val="5BF6C44A"/>
    <w:rsid w:val="5BFB08A8"/>
    <w:rsid w:val="5C3B0FE4"/>
    <w:rsid w:val="5DDC5268"/>
    <w:rsid w:val="5DE39B55"/>
    <w:rsid w:val="5DFF5E3D"/>
    <w:rsid w:val="5E7E5928"/>
    <w:rsid w:val="5EFF8AB7"/>
    <w:rsid w:val="5FA9EF4E"/>
    <w:rsid w:val="5FBD5AC1"/>
    <w:rsid w:val="5FCBF60F"/>
    <w:rsid w:val="5FDFBA69"/>
    <w:rsid w:val="5FE7C27B"/>
    <w:rsid w:val="5FEBF0C2"/>
    <w:rsid w:val="5FF3AB8A"/>
    <w:rsid w:val="5FFB4BA4"/>
    <w:rsid w:val="61BD1C98"/>
    <w:rsid w:val="65FF9962"/>
    <w:rsid w:val="6673C5EF"/>
    <w:rsid w:val="6ADF00FF"/>
    <w:rsid w:val="6AFC4A08"/>
    <w:rsid w:val="6AFD9084"/>
    <w:rsid w:val="6BF8861D"/>
    <w:rsid w:val="6C3F668E"/>
    <w:rsid w:val="6E76333D"/>
    <w:rsid w:val="6EE9C85B"/>
    <w:rsid w:val="6F663F9D"/>
    <w:rsid w:val="6FC9924A"/>
    <w:rsid w:val="6FCE2741"/>
    <w:rsid w:val="717D4484"/>
    <w:rsid w:val="72BAE5F4"/>
    <w:rsid w:val="74770861"/>
    <w:rsid w:val="75FBFC22"/>
    <w:rsid w:val="76DF98AC"/>
    <w:rsid w:val="76E1D179"/>
    <w:rsid w:val="76EF2A29"/>
    <w:rsid w:val="773E2755"/>
    <w:rsid w:val="77AA72AA"/>
    <w:rsid w:val="77C6662D"/>
    <w:rsid w:val="77CE47DE"/>
    <w:rsid w:val="77D6EC18"/>
    <w:rsid w:val="77FFA4EE"/>
    <w:rsid w:val="79D7A428"/>
    <w:rsid w:val="79DFDBE8"/>
    <w:rsid w:val="79FDE536"/>
    <w:rsid w:val="7B19A103"/>
    <w:rsid w:val="7B1B22A4"/>
    <w:rsid w:val="7B3EEEFD"/>
    <w:rsid w:val="7B5B48C3"/>
    <w:rsid w:val="7B6997AF"/>
    <w:rsid w:val="7B7BF641"/>
    <w:rsid w:val="7B7DF932"/>
    <w:rsid w:val="7B9B9459"/>
    <w:rsid w:val="7BB6ACDD"/>
    <w:rsid w:val="7BE7014D"/>
    <w:rsid w:val="7BFBAD8D"/>
    <w:rsid w:val="7BFDD8D8"/>
    <w:rsid w:val="7BFE27E5"/>
    <w:rsid w:val="7D59D99E"/>
    <w:rsid w:val="7D5A5711"/>
    <w:rsid w:val="7D7F0787"/>
    <w:rsid w:val="7D7FC5BE"/>
    <w:rsid w:val="7D9ADA68"/>
    <w:rsid w:val="7DDBE31B"/>
    <w:rsid w:val="7DEAF5D4"/>
    <w:rsid w:val="7DECC570"/>
    <w:rsid w:val="7DFAC29E"/>
    <w:rsid w:val="7DFF3395"/>
    <w:rsid w:val="7EBF6209"/>
    <w:rsid w:val="7EBF6F8B"/>
    <w:rsid w:val="7EBF89E8"/>
    <w:rsid w:val="7EF7CFEB"/>
    <w:rsid w:val="7EF8BC9B"/>
    <w:rsid w:val="7EFEABED"/>
    <w:rsid w:val="7EFF4EA5"/>
    <w:rsid w:val="7F15598C"/>
    <w:rsid w:val="7F1F09A1"/>
    <w:rsid w:val="7F4F7B64"/>
    <w:rsid w:val="7F4FCF7E"/>
    <w:rsid w:val="7F7699F6"/>
    <w:rsid w:val="7F779105"/>
    <w:rsid w:val="7F7D94E9"/>
    <w:rsid w:val="7F7F7BD1"/>
    <w:rsid w:val="7FB5C286"/>
    <w:rsid w:val="7FB65D77"/>
    <w:rsid w:val="7FB68960"/>
    <w:rsid w:val="7FD2824E"/>
    <w:rsid w:val="7FDF3CC4"/>
    <w:rsid w:val="7FEA29AA"/>
    <w:rsid w:val="7FEB57D1"/>
    <w:rsid w:val="7FECA955"/>
    <w:rsid w:val="7FED4D99"/>
    <w:rsid w:val="7FF60D34"/>
    <w:rsid w:val="7FFB5991"/>
    <w:rsid w:val="7FFBE0B8"/>
    <w:rsid w:val="7FFC7381"/>
    <w:rsid w:val="7FFD3B3D"/>
    <w:rsid w:val="7FFDCE78"/>
    <w:rsid w:val="7FFEA621"/>
    <w:rsid w:val="7FFF8D10"/>
    <w:rsid w:val="7FFFF7B3"/>
    <w:rsid w:val="8B4E89D3"/>
    <w:rsid w:val="8BBF675B"/>
    <w:rsid w:val="8DD90442"/>
    <w:rsid w:val="9AD67C1E"/>
    <w:rsid w:val="9DDF1D35"/>
    <w:rsid w:val="9F6F85ED"/>
    <w:rsid w:val="9FDF273F"/>
    <w:rsid w:val="9FFF57BE"/>
    <w:rsid w:val="9FFF612C"/>
    <w:rsid w:val="A17D49C3"/>
    <w:rsid w:val="A67819E7"/>
    <w:rsid w:val="A7DD0CD1"/>
    <w:rsid w:val="A9FD6994"/>
    <w:rsid w:val="ADFAFB45"/>
    <w:rsid w:val="AF7FBEAA"/>
    <w:rsid w:val="AFC97FC2"/>
    <w:rsid w:val="AFFF8CE3"/>
    <w:rsid w:val="AFFF91C3"/>
    <w:rsid w:val="B35D8F14"/>
    <w:rsid w:val="B3DB8071"/>
    <w:rsid w:val="B53EBB8B"/>
    <w:rsid w:val="B5FFE1D5"/>
    <w:rsid w:val="B77F2DA9"/>
    <w:rsid w:val="B79FD2F0"/>
    <w:rsid w:val="B7B5DDA1"/>
    <w:rsid w:val="B8EE1D58"/>
    <w:rsid w:val="BB3F96CE"/>
    <w:rsid w:val="BB73E275"/>
    <w:rsid w:val="BB77B506"/>
    <w:rsid w:val="BBDD4B0E"/>
    <w:rsid w:val="BBEBF3E6"/>
    <w:rsid w:val="BBEF6568"/>
    <w:rsid w:val="BCF90E8A"/>
    <w:rsid w:val="BD7DF6BC"/>
    <w:rsid w:val="BDF749F1"/>
    <w:rsid w:val="BDFFA7B2"/>
    <w:rsid w:val="BE3B35CB"/>
    <w:rsid w:val="BECFD225"/>
    <w:rsid w:val="BEFF2616"/>
    <w:rsid w:val="BF1F7A0C"/>
    <w:rsid w:val="BF652E97"/>
    <w:rsid w:val="BFB7E939"/>
    <w:rsid w:val="BFEB6C91"/>
    <w:rsid w:val="BFF78CA1"/>
    <w:rsid w:val="BFFBE41B"/>
    <w:rsid w:val="C1BB3543"/>
    <w:rsid w:val="C5B7B264"/>
    <w:rsid w:val="C6F7DC28"/>
    <w:rsid w:val="C6FFBE92"/>
    <w:rsid w:val="C7C3D80F"/>
    <w:rsid w:val="C7FF573D"/>
    <w:rsid w:val="CEFD7B02"/>
    <w:rsid w:val="CF6B2A11"/>
    <w:rsid w:val="CF7DD45E"/>
    <w:rsid w:val="CF9F820E"/>
    <w:rsid w:val="CFBF4475"/>
    <w:rsid w:val="D1FF2849"/>
    <w:rsid w:val="D7ADEC3D"/>
    <w:rsid w:val="D7EB54DA"/>
    <w:rsid w:val="D7F4775E"/>
    <w:rsid w:val="D7FB9C1F"/>
    <w:rsid w:val="D9FB993E"/>
    <w:rsid w:val="DA1BC6CD"/>
    <w:rsid w:val="DAFC086E"/>
    <w:rsid w:val="DAFF6EBF"/>
    <w:rsid w:val="DB3A9F3E"/>
    <w:rsid w:val="DBE73D58"/>
    <w:rsid w:val="DC74C2B4"/>
    <w:rsid w:val="DCEE84F4"/>
    <w:rsid w:val="DDD31A93"/>
    <w:rsid w:val="DDDE3B8C"/>
    <w:rsid w:val="DF6E92C1"/>
    <w:rsid w:val="DF78D263"/>
    <w:rsid w:val="DF9F8FC1"/>
    <w:rsid w:val="DFE62184"/>
    <w:rsid w:val="DFEE78A9"/>
    <w:rsid w:val="DFF5CD23"/>
    <w:rsid w:val="E3DD2B78"/>
    <w:rsid w:val="E3DF2FB3"/>
    <w:rsid w:val="E3E60061"/>
    <w:rsid w:val="E6FF4666"/>
    <w:rsid w:val="E7FF7511"/>
    <w:rsid w:val="E7FFFB59"/>
    <w:rsid w:val="E97318CB"/>
    <w:rsid w:val="EAC5465D"/>
    <w:rsid w:val="EB31F8B6"/>
    <w:rsid w:val="EBBF3C70"/>
    <w:rsid w:val="EBD5EE5C"/>
    <w:rsid w:val="EBF3CB7D"/>
    <w:rsid w:val="EBF6731E"/>
    <w:rsid w:val="EBFECEC7"/>
    <w:rsid w:val="ED9D5391"/>
    <w:rsid w:val="EDDE5586"/>
    <w:rsid w:val="EDEF2FB7"/>
    <w:rsid w:val="EDF76ADB"/>
    <w:rsid w:val="EDFE2B68"/>
    <w:rsid w:val="EEDF0970"/>
    <w:rsid w:val="EF5F150C"/>
    <w:rsid w:val="EF7F57F8"/>
    <w:rsid w:val="EFDADCFF"/>
    <w:rsid w:val="EFE72CE3"/>
    <w:rsid w:val="EFFE74FA"/>
    <w:rsid w:val="EFFFAAB1"/>
    <w:rsid w:val="F2BBBBDC"/>
    <w:rsid w:val="F2E6D8E9"/>
    <w:rsid w:val="F378B4B5"/>
    <w:rsid w:val="F3FD9CBB"/>
    <w:rsid w:val="F3FEBF9F"/>
    <w:rsid w:val="F5AF21B0"/>
    <w:rsid w:val="F5EEA878"/>
    <w:rsid w:val="F5FF5F8F"/>
    <w:rsid w:val="F6EEA018"/>
    <w:rsid w:val="F6EED3FA"/>
    <w:rsid w:val="F6FBDBCA"/>
    <w:rsid w:val="F79E73BD"/>
    <w:rsid w:val="F7E71918"/>
    <w:rsid w:val="F7E87C65"/>
    <w:rsid w:val="F7EBE1CD"/>
    <w:rsid w:val="F7F7E94C"/>
    <w:rsid w:val="F7FF6C7E"/>
    <w:rsid w:val="F8FA35B3"/>
    <w:rsid w:val="FA5AAB80"/>
    <w:rsid w:val="FA7F0B82"/>
    <w:rsid w:val="FAB780AF"/>
    <w:rsid w:val="FAF74662"/>
    <w:rsid w:val="FAFFA576"/>
    <w:rsid w:val="FAFFA909"/>
    <w:rsid w:val="FB7E4CC3"/>
    <w:rsid w:val="FBBF7068"/>
    <w:rsid w:val="FBCF3621"/>
    <w:rsid w:val="FBEF96B7"/>
    <w:rsid w:val="FBEFE11C"/>
    <w:rsid w:val="FBFA2202"/>
    <w:rsid w:val="FBFFFFE0"/>
    <w:rsid w:val="FCAFA9EC"/>
    <w:rsid w:val="FCEEB791"/>
    <w:rsid w:val="FCEFFABA"/>
    <w:rsid w:val="FCFDAB36"/>
    <w:rsid w:val="FD762B8C"/>
    <w:rsid w:val="FDE7907F"/>
    <w:rsid w:val="FDEB4317"/>
    <w:rsid w:val="FDEB7501"/>
    <w:rsid w:val="FDEFAEE6"/>
    <w:rsid w:val="FDF697D0"/>
    <w:rsid w:val="FDFF5E6F"/>
    <w:rsid w:val="FDFF6FF6"/>
    <w:rsid w:val="FDFF7390"/>
    <w:rsid w:val="FDFF8C4A"/>
    <w:rsid w:val="FDFFB3A3"/>
    <w:rsid w:val="FE7BA93B"/>
    <w:rsid w:val="FEBF4E1D"/>
    <w:rsid w:val="FEDF44DB"/>
    <w:rsid w:val="FEEF3FDC"/>
    <w:rsid w:val="FEFF08D9"/>
    <w:rsid w:val="FF375C07"/>
    <w:rsid w:val="FF3D464E"/>
    <w:rsid w:val="FF57E2DF"/>
    <w:rsid w:val="FF5F8E08"/>
    <w:rsid w:val="FF67E179"/>
    <w:rsid w:val="FF6F0DA1"/>
    <w:rsid w:val="FF7D0841"/>
    <w:rsid w:val="FF7F13F6"/>
    <w:rsid w:val="FFB342C4"/>
    <w:rsid w:val="FFBE04FA"/>
    <w:rsid w:val="FFBFE6BA"/>
    <w:rsid w:val="FFC7CA88"/>
    <w:rsid w:val="FFDCF8DA"/>
    <w:rsid w:val="FFDFD64D"/>
    <w:rsid w:val="FFE70A30"/>
    <w:rsid w:val="FFEF05B9"/>
    <w:rsid w:val="FFEFE5FF"/>
    <w:rsid w:val="FFF47E1D"/>
    <w:rsid w:val="FFFBAEE2"/>
    <w:rsid w:val="FFFF550D"/>
    <w:rsid w:val="FFFF6390"/>
    <w:rsid w:val="FFFF699C"/>
    <w:rsid w:val="FFFF7FCA"/>
    <w:rsid w:val="FFFFC3E0"/>
    <w:rsid w:val="FFFFCA22"/>
    <w:rsid w:val="FFFFD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numPr>
        <w:ilvl w:val="0"/>
        <w:numId w:val="1"/>
      </w:numPr>
      <w:spacing w:before="240" w:after="240" w:line="578" w:lineRule="auto"/>
      <w:ind w:left="432" w:hanging="432"/>
      <w:jc w:val="center"/>
      <w:outlineLvl w:val="0"/>
    </w:pPr>
    <w:rPr>
      <w:rFonts w:eastAsia="黑体-简" w:cs="Times New Roman"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40" w:after="120" w:line="240" w:lineRule="auto"/>
      <w:ind w:left="575" w:hanging="575"/>
      <w:jc w:val="left"/>
      <w:outlineLvl w:val="1"/>
    </w:pPr>
    <w:rPr>
      <w:rFonts w:asciiTheme="minorAscii" w:hAnsiTheme="minorAsci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20" w:after="60" w:line="240" w:lineRule="auto"/>
      <w:ind w:hanging="720"/>
      <w:jc w:val="left"/>
      <w:outlineLvl w:val="2"/>
    </w:pPr>
    <w:rPr>
      <w:rFonts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7">
    <w:name w:val="Default Paragraph Font"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  <w:jc w:val="left"/>
    </w:pPr>
    <w:rPr>
      <w:rFonts w:hint="eastAsia" w:eastAsia="宋体" w:cs="宋体" w:asciiTheme="minorAscii" w:hAnsiTheme="minorAscii"/>
      <w:kern w:val="0"/>
      <w:sz w:val="24"/>
      <w:szCs w:val="24"/>
      <w:lang w:val="en-US" w:eastAsia="zh-CN" w:bidi="ar"/>
    </w:rPr>
  </w:style>
  <w:style w:type="paragraph" w:styleId="1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  <w:bCs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character" w:styleId="20">
    <w:name w:val="HTML Code"/>
    <w:basedOn w:val="17"/>
    <w:qFormat/>
    <w:uiPriority w:val="0"/>
    <w:rPr>
      <w:rFonts w:ascii="Courier New" w:hAnsi="Courier New" w:cs="Courier New"/>
      <w:sz w:val="20"/>
      <w:szCs w:val="20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3">
    <w:name w:val="No Spacing"/>
    <w:link w:val="24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24">
    <w:name w:val="无间隔 Char"/>
    <w:basedOn w:val="17"/>
    <w:link w:val="23"/>
    <w:qFormat/>
    <w:uiPriority w:val="0"/>
    <w:rPr>
      <w:rFonts w:hint="default" w:ascii="Times New Roman" w:hAnsi="Times New Roman" w:eastAsia="宋体"/>
      <w:sz w:val="22"/>
    </w:rPr>
  </w:style>
  <w:style w:type="paragraph" w:customStyle="1" w:styleId="2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8">
    <w:name w:val="标题 1 Char"/>
    <w:link w:val="2"/>
    <w:qFormat/>
    <w:uiPriority w:val="0"/>
    <w:rPr>
      <w:rFonts w:eastAsia="黑体-简" w:cs="Times New Roman" w:asciiTheme="minorAscii" w:hAnsiTheme="minorAsci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oitek/Library/Containers/com.kingsoft.wpsoffice.mac/Data/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8f4b63e-3d16-4279-918b-39a22b0d94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f4b63e-3d16-4279-918b-39a22b0d94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a3ef7a-dc9b-4553-950f-539638ad4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a3ef7a-dc9b-4553-950f-539638ad4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04e79d-4f48-4415-81f6-0d200b888d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04e79d-4f48-4415-81f6-0d200b888d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aacbcc-2fa5-46c0-9c0d-ad4639b5c6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aacbcc-2fa5-46c0-9c0d-ad4639b5c6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d89339-eba8-4ded-8a35-af17248e1a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d89339-eba8-4ded-8a35-af17248e1a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c89357-b7b8-4253-bb21-a078a80411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c89357-b7b8-4253-bb21-a078a80411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aebf1f-579b-4923-9de3-4fae6194e2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aebf1f-579b-4923-9de3-4fae6194e2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945b26-43df-4306-a7c9-1ce4df85bb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945b26-43df-4306-a7c9-1ce4df85bb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0c19c3-12dc-49fc-a43b-30434653db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0c19c3-12dc-49fc-a43b-30434653db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8be126-8ed7-4314-9db6-ca4cd265ec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8be126-8ed7-4314-9db6-ca4cd265ec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5560be-35d7-4602-bab4-a8a8ea4e90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5560be-35d7-4602-bab4-a8a8ea4e90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f8fee4-58ec-465f-a4fc-af6b91e3b1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f8fee4-58ec-465f-a4fc-af6b91e3b1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208243-3aa4-4e0f-8d82-337e53e860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208243-3aa4-4e0f-8d82-337e53e860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7b6cd7-cc0b-480a-aa9c-db46cf551e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7b6cd7-cc0b-480a-aa9c-db46cf551e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91091a-f503-4318-a2e8-9e8e9552aa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91091a-f503-4318-a2e8-9e8e9552aa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0875aa-a50a-4dfd-a094-a828bc3412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0875aa-a50a-4dfd-a094-a828bc3412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6f72bb-f162-4d29-8664-d3a4c19b80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6f72bb-f162-4d29-8664-d3a4c19b80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cb5b20-d69a-4e33-ace2-565e51f106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cb5b20-d69a-4e33-ace2-565e51f106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d8e843-7b2f-4cea-a64b-1fa9abacf3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d8e843-7b2f-4cea-a64b-1fa9abacf3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2da4f9-aacb-4fcc-a8c4-5ea2bdf0ec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2da4f9-aacb-4fcc-a8c4-5ea2bdf0ec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5678bb-4308-4707-8989-3c10543403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5678bb-4308-4707-8989-3c10543403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e91f53-cc7e-4747-a462-cf01ac79f3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e91f53-cc7e-4747-a462-cf01ac79f3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2e9278-cfa7-428e-9437-2a73ad92cb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2e9278-cfa7-428e-9437-2a73ad92cb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10042c-db52-43c7-82d5-8364badbf2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10042c-db52-43c7-82d5-8364badbf2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dab4ae-0ed4-4a31-8b94-a50ccb70eb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dab4ae-0ed4-4a31-8b94-a50ccb70eb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25bc7e-d801-432c-b841-fee7d462d8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25bc7e-d801-432c-b841-fee7d462d8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88f13d-5047-458a-b265-2e2908fdda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88f13d-5047-458a-b265-2e2908fdda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ef2e31-2cbc-4510-a391-170b1b94c7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ef2e31-2cbc-4510-a391-170b1b94c7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d2e32c-6f69-4c2b-9245-a2bb8471f2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d2e32c-6f69-4c2b-9245-a2bb8471f2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b3c7b3-e7f0-45ab-b743-abfbd28f54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b3c7b3-e7f0-45ab-b743-abfbd28f54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32ad64-7d84-4ab6-8066-c798df7375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32ad64-7d84-4ab6-8066-c798df7375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8b5c51-7b85-4b16-b62b-c57dc4471c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8b5c51-7b85-4b16-b62b-c57dc4471c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ad89be-25d0-4143-a10e-18b07873b0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ad89be-25d0-4143-a10e-18b07873b0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cd1a49-1f2b-4720-a7ae-180edb19da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cd1a49-1f2b-4720-a7ae-180edb19da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8ab913-a895-4885-a28e-97729fb176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8ab913-a895-4885-a28e-97729fb176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20c980-a7d4-4fd5-b546-6e16e686af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20c980-a7d4-4fd5-b546-6e16e686af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ongti TC Bold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SC Medium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9294</Words>
  <Characters>21317</Characters>
  <Lines>0</Lines>
  <Paragraphs>0</Paragraphs>
  <ScaleCrop>false</ScaleCrop>
  <LinksUpToDate>false</LinksUpToDate>
  <CharactersWithSpaces>24270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2020-03-31T09:23:00Z</dcterms:created>
  <dc:creator>eoitek</dc:creator>
  <cp:lastModifiedBy>eoitek</cp:lastModifiedBy>
  <dcterms:modified xsi:type="dcterms:W3CDTF">2021-03-26T10:06:59Z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